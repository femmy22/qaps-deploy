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0E684D0E" w14:textId="1005A008" w:rsidR="00605F66" w:rsidRDefault="00FC4F65" w:rsidP="00FC4F6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>Class presentation on 10/25 went very well.</w:t>
      </w:r>
    </w:p>
    <w:p w14:paraId="42D90EED" w14:textId="6F412A58" w:rsidR="00FC4F65" w:rsidRDefault="00FC4F65" w:rsidP="00FC4F6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 xml:space="preserve">We qualified as one of the finalists for the </w:t>
      </w:r>
      <w:proofErr w:type="spellStart"/>
      <w:r w:rsidRPr="00FC4F65">
        <w:rPr>
          <w:rFonts w:ascii="Helvetica" w:hAnsi="Helvetica" w:cs="Helvetica"/>
          <w:color w:val="000000"/>
        </w:rPr>
        <w:t>Sternheimer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15C391BC" w14:textId="6F30FEB7" w:rsidR="00FC4F65" w:rsidRDefault="00FC4F65" w:rsidP="00FC4F6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 xml:space="preserve">Technical details were discussed about the </w:t>
      </w:r>
      <w:proofErr w:type="gramStart"/>
      <w:r w:rsidRPr="00FC4F65">
        <w:rPr>
          <w:rFonts w:ascii="Helvetica" w:hAnsi="Helvetica" w:cs="Helvetica"/>
          <w:color w:val="000000"/>
        </w:rPr>
        <w:t>back-end</w:t>
      </w:r>
      <w:proofErr w:type="gramEnd"/>
      <w:r w:rsidRPr="00FC4F65">
        <w:rPr>
          <w:rFonts w:ascii="Helvetica" w:hAnsi="Helvetica" w:cs="Helvetica"/>
          <w:color w:val="000000"/>
        </w:rPr>
        <w:t>.</w:t>
      </w:r>
    </w:p>
    <w:p w14:paraId="45A893F6" w14:textId="77777777" w:rsidR="00FC4F65" w:rsidRDefault="00FC4F65" w:rsidP="00FC4F65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6FF1A35C" w14:textId="0B3E5B77" w:rsidR="00C413E5" w:rsidRDefault="00FC4F65" w:rsidP="00FC4F65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 xml:space="preserve">We want to have a demonstration/presentation ready by 11/09 for the </w:t>
      </w:r>
      <w:proofErr w:type="spellStart"/>
      <w:r w:rsidRPr="00FC4F65">
        <w:rPr>
          <w:rFonts w:ascii="Helvetica" w:hAnsi="Helvetica" w:cs="Helvetica"/>
          <w:color w:val="000000"/>
        </w:rPr>
        <w:t>Sternheimer</w:t>
      </w:r>
      <w:proofErr w:type="spellEnd"/>
      <w:r w:rsidRPr="00FC4F65">
        <w:rPr>
          <w:rFonts w:ascii="Helvetica" w:hAnsi="Helvetica" w:cs="Helvetica"/>
          <w:color w:val="000000"/>
        </w:rPr>
        <w:t xml:space="preserve"> presentation on 11/18. Polish done by 11/16.</w:t>
      </w:r>
    </w:p>
    <w:p w14:paraId="7247A0C5" w14:textId="5F7AAB07" w:rsidR="00FC4F65" w:rsidRDefault="00FC4F65" w:rsidP="00FC4F65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>Shapes we want ready by next week:</w:t>
      </w:r>
    </w:p>
    <w:p w14:paraId="00001D5D" w14:textId="0D9B194F" w:rsidR="00FC4F65" w:rsidRDefault="00FC4F65" w:rsidP="00FC4F6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>2 horizontal lines, 3 lines (Looks like a road), and a square.</w:t>
      </w:r>
    </w:p>
    <w:p w14:paraId="1226A0AD" w14:textId="67F00E97" w:rsidR="00FC4F65" w:rsidRDefault="00FC4F65" w:rsidP="00FC4F65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 xml:space="preserve">We are aiming to have these be used in the </w:t>
      </w:r>
      <w:proofErr w:type="spellStart"/>
      <w:r w:rsidRPr="00FC4F65">
        <w:rPr>
          <w:rFonts w:ascii="Helvetica" w:hAnsi="Helvetica" w:cs="Helvetica"/>
          <w:color w:val="000000"/>
        </w:rPr>
        <w:t>Sternheimer</w:t>
      </w:r>
      <w:proofErr w:type="spellEnd"/>
      <w:r w:rsidRPr="00FC4F65">
        <w:rPr>
          <w:rFonts w:ascii="Helvetica" w:hAnsi="Helvetica" w:cs="Helvetica"/>
          <w:color w:val="000000"/>
        </w:rPr>
        <w:t xml:space="preserve"> demonstration.</w:t>
      </w: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202C2517" w14:textId="3907AD77" w:rsidR="00EB1CEB" w:rsidRDefault="00FC4F65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>Noah cannot access the GitHub repository.</w:t>
      </w:r>
    </w:p>
    <w:p w14:paraId="7696794F" w14:textId="0493871E" w:rsidR="00FC4F65" w:rsidRDefault="00FC4F65" w:rsidP="0099544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>We feel a bit uneasy about the database interactions that will need to be ready for our prototype.</w:t>
      </w:r>
    </w:p>
    <w:p w14:paraId="2AB32ADE" w14:textId="7FEC7D1A" w:rsidR="00FC4F65" w:rsidRPr="00995449" w:rsidRDefault="00FC4F65" w:rsidP="00FC4F65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FC4F65">
        <w:rPr>
          <w:rFonts w:ascii="Helvetica" w:hAnsi="Helvetica" w:cs="Helvetica"/>
          <w:color w:val="000000"/>
        </w:rPr>
        <w:t>We have never done it before, so we don’t really know what the process looks like.</w:t>
      </w:r>
    </w:p>
    <w:sectPr w:rsidR="00FC4F65" w:rsidRPr="0099544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63E3" w14:textId="77777777" w:rsidR="002E549C" w:rsidRDefault="002E549C" w:rsidP="00110679">
      <w:pPr>
        <w:spacing w:after="0" w:line="240" w:lineRule="auto"/>
      </w:pPr>
      <w:r>
        <w:separator/>
      </w:r>
    </w:p>
  </w:endnote>
  <w:endnote w:type="continuationSeparator" w:id="0">
    <w:p w14:paraId="10896CD7" w14:textId="77777777" w:rsidR="002E549C" w:rsidRDefault="002E549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72F9" w14:textId="77777777" w:rsidR="002E549C" w:rsidRDefault="002E549C" w:rsidP="00110679">
      <w:pPr>
        <w:spacing w:after="0" w:line="240" w:lineRule="auto"/>
      </w:pPr>
      <w:r>
        <w:separator/>
      </w:r>
    </w:p>
  </w:footnote>
  <w:footnote w:type="continuationSeparator" w:id="0">
    <w:p w14:paraId="3E220BE8" w14:textId="77777777" w:rsidR="002E549C" w:rsidRDefault="002E549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70A1896C" w:rsidR="00110679" w:rsidRPr="008F4D0B" w:rsidRDefault="00FC4F65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</w:t>
    </w:r>
    <w:r w:rsidR="002C7F77">
      <w:rPr>
        <w:i/>
        <w:sz w:val="24"/>
        <w:szCs w:val="24"/>
      </w:rPr>
      <w:t>/</w:t>
    </w:r>
    <w:r>
      <w:rPr>
        <w:i/>
        <w:sz w:val="24"/>
        <w:szCs w:val="24"/>
      </w:rPr>
      <w:t>26</w:t>
    </w:r>
    <w:r w:rsidR="002C7F77"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769EA"/>
    <w:rsid w:val="000C30A9"/>
    <w:rsid w:val="001062DD"/>
    <w:rsid w:val="00110679"/>
    <w:rsid w:val="0011542B"/>
    <w:rsid w:val="00150448"/>
    <w:rsid w:val="001D6F8D"/>
    <w:rsid w:val="00255443"/>
    <w:rsid w:val="00255482"/>
    <w:rsid w:val="0028442F"/>
    <w:rsid w:val="002A7A77"/>
    <w:rsid w:val="002C7F77"/>
    <w:rsid w:val="002E3335"/>
    <w:rsid w:val="002E549C"/>
    <w:rsid w:val="003011A8"/>
    <w:rsid w:val="00336472"/>
    <w:rsid w:val="00412382"/>
    <w:rsid w:val="00473B00"/>
    <w:rsid w:val="004B3652"/>
    <w:rsid w:val="004E5550"/>
    <w:rsid w:val="00553209"/>
    <w:rsid w:val="005A5D53"/>
    <w:rsid w:val="005C0732"/>
    <w:rsid w:val="00605F66"/>
    <w:rsid w:val="00653F50"/>
    <w:rsid w:val="00671386"/>
    <w:rsid w:val="006E6D4E"/>
    <w:rsid w:val="00707576"/>
    <w:rsid w:val="00715515"/>
    <w:rsid w:val="007448D3"/>
    <w:rsid w:val="007711D1"/>
    <w:rsid w:val="00814AEF"/>
    <w:rsid w:val="0085296B"/>
    <w:rsid w:val="008F4D0B"/>
    <w:rsid w:val="008F4D4B"/>
    <w:rsid w:val="00995449"/>
    <w:rsid w:val="00AD3211"/>
    <w:rsid w:val="00B0436B"/>
    <w:rsid w:val="00B123DE"/>
    <w:rsid w:val="00B96768"/>
    <w:rsid w:val="00C17343"/>
    <w:rsid w:val="00C413E5"/>
    <w:rsid w:val="00C82ACA"/>
    <w:rsid w:val="00CD1F18"/>
    <w:rsid w:val="00CE428E"/>
    <w:rsid w:val="00CE5852"/>
    <w:rsid w:val="00D4069F"/>
    <w:rsid w:val="00D84C25"/>
    <w:rsid w:val="00EB1CEB"/>
    <w:rsid w:val="00EB3580"/>
    <w:rsid w:val="00F15F74"/>
    <w:rsid w:val="00FB1759"/>
    <w:rsid w:val="00F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137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8</cp:revision>
  <dcterms:created xsi:type="dcterms:W3CDTF">2022-10-26T19:40:00Z</dcterms:created>
  <dcterms:modified xsi:type="dcterms:W3CDTF">2022-11-10T16:07:00Z</dcterms:modified>
</cp:coreProperties>
</file>