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D79BAD8" w14:textId="52F8C557" w:rsidR="00664D3A" w:rsidRDefault="00C24B47" w:rsidP="00C374F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Presentation and demo feel well prepared for the Sternheimer presentation</w:t>
      </w:r>
    </w:p>
    <w:p w14:paraId="2CB7878D" w14:textId="11D3844B" w:rsidR="00C24B47" w:rsidRDefault="00C24B47" w:rsidP="00C24B4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even have a wireless keyboard</w:t>
      </w:r>
    </w:p>
    <w:p w14:paraId="17373BFC" w14:textId="77777777" w:rsidR="00C374F4" w:rsidRDefault="00C374F4" w:rsidP="00C374F4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E494D64" w14:textId="3E8EFB2A" w:rsidR="00664D3A" w:rsidRDefault="00C24B47" w:rsidP="00C374F4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Sternheimer presentation in two days!</w:t>
      </w:r>
    </w:p>
    <w:p w14:paraId="0E463F1F" w14:textId="041A6E72" w:rsidR="00C24B47" w:rsidRDefault="00C24B47" w:rsidP="00C374F4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Detailed level design also due in two days.</w:t>
      </w: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202C2517" w14:textId="410859D8" w:rsidR="00EB1CEB" w:rsidRPr="00995449" w:rsidRDefault="00C24B47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Hopefully Noah can be reimbursed for purchasing the wireless keyboard</w:t>
      </w:r>
      <w:r w:rsidR="006547FF">
        <w:rPr>
          <w:rFonts w:ascii="Helvetica" w:hAnsi="Helvetica" w:cs="Helvetica"/>
          <w:color w:val="000000"/>
        </w:rPr>
        <w:t>.</w:t>
      </w:r>
    </w:p>
    <w:sectPr w:rsidR="00EB1CEB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412A" w14:textId="77777777" w:rsidR="002D044B" w:rsidRDefault="002D044B" w:rsidP="00110679">
      <w:pPr>
        <w:spacing w:after="0" w:line="240" w:lineRule="auto"/>
      </w:pPr>
      <w:r>
        <w:separator/>
      </w:r>
    </w:p>
  </w:endnote>
  <w:endnote w:type="continuationSeparator" w:id="0">
    <w:p w14:paraId="5F75A743" w14:textId="77777777" w:rsidR="002D044B" w:rsidRDefault="002D044B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2DA0" w14:textId="77777777" w:rsidR="002D044B" w:rsidRDefault="002D044B" w:rsidP="00110679">
      <w:pPr>
        <w:spacing w:after="0" w:line="240" w:lineRule="auto"/>
      </w:pPr>
      <w:r>
        <w:separator/>
      </w:r>
    </w:p>
  </w:footnote>
  <w:footnote w:type="continuationSeparator" w:id="0">
    <w:p w14:paraId="71381F2A" w14:textId="77777777" w:rsidR="002D044B" w:rsidRDefault="002D044B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77361A76" w:rsidR="00110679" w:rsidRPr="008F4D0B" w:rsidRDefault="0085296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995449">
      <w:rPr>
        <w:i/>
        <w:sz w:val="24"/>
        <w:szCs w:val="24"/>
      </w:rPr>
      <w:t>1</w:t>
    </w:r>
    <w:r w:rsidR="002C7F77">
      <w:rPr>
        <w:i/>
        <w:sz w:val="24"/>
        <w:szCs w:val="24"/>
      </w:rPr>
      <w:t>/</w:t>
    </w:r>
    <w:r w:rsidR="00AB0CBC">
      <w:rPr>
        <w:i/>
        <w:sz w:val="24"/>
        <w:szCs w:val="24"/>
      </w:rPr>
      <w:t>16</w:t>
    </w:r>
    <w:r w:rsidR="002C7F77">
      <w:rPr>
        <w:i/>
        <w:sz w:val="24"/>
        <w:szCs w:val="24"/>
      </w:rPr>
      <w:t>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C7F77"/>
    <w:rsid w:val="002D044B"/>
    <w:rsid w:val="002E3335"/>
    <w:rsid w:val="003011A8"/>
    <w:rsid w:val="00336472"/>
    <w:rsid w:val="00412382"/>
    <w:rsid w:val="00473B00"/>
    <w:rsid w:val="004B3652"/>
    <w:rsid w:val="004E5550"/>
    <w:rsid w:val="00553209"/>
    <w:rsid w:val="005A5D53"/>
    <w:rsid w:val="005C0732"/>
    <w:rsid w:val="00605F66"/>
    <w:rsid w:val="006067D2"/>
    <w:rsid w:val="00653F50"/>
    <w:rsid w:val="006547FF"/>
    <w:rsid w:val="00664D3A"/>
    <w:rsid w:val="00671386"/>
    <w:rsid w:val="006E6D4E"/>
    <w:rsid w:val="00707576"/>
    <w:rsid w:val="00715515"/>
    <w:rsid w:val="007448D3"/>
    <w:rsid w:val="007711D1"/>
    <w:rsid w:val="00814AEF"/>
    <w:rsid w:val="0085296B"/>
    <w:rsid w:val="008F4D0B"/>
    <w:rsid w:val="008F4D4B"/>
    <w:rsid w:val="0094275D"/>
    <w:rsid w:val="00995449"/>
    <w:rsid w:val="00A804C4"/>
    <w:rsid w:val="00AB0CBC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82ACA"/>
    <w:rsid w:val="00CD1F18"/>
    <w:rsid w:val="00CE428E"/>
    <w:rsid w:val="00CE5852"/>
    <w:rsid w:val="00D4069F"/>
    <w:rsid w:val="00D84C25"/>
    <w:rsid w:val="00DD2451"/>
    <w:rsid w:val="00EB1CEB"/>
    <w:rsid w:val="00EB3580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93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2022-11-16T20:47:00Z</dcterms:created>
  <dcterms:modified xsi:type="dcterms:W3CDTF">2022-11-16T22:19:00Z</dcterms:modified>
</cp:coreProperties>
</file>