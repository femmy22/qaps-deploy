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7373BFC" w14:textId="63F2192A" w:rsidR="00C374F4" w:rsidRPr="00D50260" w:rsidRDefault="00D50260" w:rsidP="00D502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were one of the winners of the </w:t>
      </w:r>
      <w:proofErr w:type="spellStart"/>
      <w:r>
        <w:rPr>
          <w:rFonts w:ascii="Helvetica" w:hAnsi="Helvetica" w:cs="Helvetica"/>
          <w:color w:val="000000"/>
        </w:rPr>
        <w:t>Sternheimer</w:t>
      </w:r>
      <w:proofErr w:type="spellEnd"/>
      <w:r>
        <w:rPr>
          <w:rFonts w:ascii="Helvetica" w:hAnsi="Helvetica" w:cs="Helvetica"/>
          <w:color w:val="000000"/>
        </w:rPr>
        <w:t xml:space="preserve"> Reward!</w:t>
      </w:r>
    </w:p>
    <w:p w14:paraId="59BC549F" w14:textId="77777777" w:rsidR="00D50260" w:rsidRDefault="00D50260" w:rsidP="00D50260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E463F1F" w14:textId="0C688C4E" w:rsidR="00C24B47" w:rsidRDefault="00D50260" w:rsidP="00C374F4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Bells and whistle beginnings</w:t>
      </w:r>
    </w:p>
    <w:p w14:paraId="21DB4489" w14:textId="2B06884B" w:rsidR="00D50260" w:rsidRDefault="00D50260" w:rsidP="00D50260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Redrawing in real-time</w:t>
      </w:r>
    </w:p>
    <w:p w14:paraId="34A761CA" w14:textId="6AA1712B" w:rsidR="00D50260" w:rsidRDefault="00D50260" w:rsidP="00D50260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will need to make sure where our DB will live.</w:t>
      </w:r>
    </w:p>
    <w:p w14:paraId="4E7F73BC" w14:textId="06C6E104" w:rsidR="00D50260" w:rsidRDefault="00D50260" w:rsidP="00D50260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Authentication is something we need to figure out.</w:t>
      </w:r>
    </w:p>
    <w:p w14:paraId="16B2F9BF" w14:textId="0E649B5D" w:rsidR="00D50260" w:rsidRDefault="00D50260" w:rsidP="00D50260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host name / domain do we want to use?</w:t>
      </w: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142058A2" w:rsidR="00EB1CEB" w:rsidRPr="00995449" w:rsidRDefault="00D50260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Noah still has yet to be given access to the GitHub repository</w:t>
      </w:r>
      <w:r w:rsidR="006547FF">
        <w:rPr>
          <w:rFonts w:ascii="Helvetica" w:hAnsi="Helvetica" w:cs="Helvetica"/>
          <w:color w:val="000000"/>
        </w:rPr>
        <w:t>.</w:t>
      </w:r>
    </w:p>
    <w:sectPr w:rsidR="00EB1CEB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8307" w14:textId="77777777" w:rsidR="00054CC8" w:rsidRDefault="00054CC8" w:rsidP="00110679">
      <w:pPr>
        <w:spacing w:after="0" w:line="240" w:lineRule="auto"/>
      </w:pPr>
      <w:r>
        <w:separator/>
      </w:r>
    </w:p>
  </w:endnote>
  <w:endnote w:type="continuationSeparator" w:id="0">
    <w:p w14:paraId="399E9D9A" w14:textId="77777777" w:rsidR="00054CC8" w:rsidRDefault="00054CC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ED74" w14:textId="77777777" w:rsidR="00054CC8" w:rsidRDefault="00054CC8" w:rsidP="00110679">
      <w:pPr>
        <w:spacing w:after="0" w:line="240" w:lineRule="auto"/>
      </w:pPr>
      <w:r>
        <w:separator/>
      </w:r>
    </w:p>
  </w:footnote>
  <w:footnote w:type="continuationSeparator" w:id="0">
    <w:p w14:paraId="1C371A49" w14:textId="77777777" w:rsidR="00054CC8" w:rsidRDefault="00054CC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4E2C9266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995449">
      <w:rPr>
        <w:i/>
        <w:sz w:val="24"/>
        <w:szCs w:val="24"/>
      </w:rPr>
      <w:t>1</w:t>
    </w:r>
    <w:r w:rsidR="002C7F77">
      <w:rPr>
        <w:i/>
        <w:sz w:val="24"/>
        <w:szCs w:val="24"/>
      </w:rPr>
      <w:t>/</w:t>
    </w:r>
    <w:r w:rsidR="00D50260">
      <w:rPr>
        <w:i/>
        <w:sz w:val="24"/>
        <w:szCs w:val="24"/>
      </w:rPr>
      <w:t>30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8F4D4B"/>
    <w:rsid w:val="0094275D"/>
    <w:rsid w:val="00995449"/>
    <w:rsid w:val="00A804C4"/>
    <w:rsid w:val="00AB0CBC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D1F18"/>
    <w:rsid w:val="00CE428E"/>
    <w:rsid w:val="00CE5852"/>
    <w:rsid w:val="00D4069F"/>
    <w:rsid w:val="00D50260"/>
    <w:rsid w:val="00D84C25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2022-11-30T22:19:00Z</dcterms:created>
  <dcterms:modified xsi:type="dcterms:W3CDTF">2022-11-30T22:19:00Z</dcterms:modified>
</cp:coreProperties>
</file>