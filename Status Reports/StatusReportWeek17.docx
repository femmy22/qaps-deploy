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7373BFC" w14:textId="2B5F92A2" w:rsidR="00C374F4" w:rsidRDefault="003800E7" w:rsidP="00D502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Established time/place to meet</w:t>
      </w:r>
    </w:p>
    <w:p w14:paraId="0C892680" w14:textId="7070B2A4" w:rsidR="003800E7" w:rsidRDefault="003800E7" w:rsidP="00D502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“Rekindled”</w:t>
      </w:r>
    </w:p>
    <w:p w14:paraId="2E8235C4" w14:textId="2521694E" w:rsidR="003800E7" w:rsidRDefault="003800E7" w:rsidP="00D502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Redrawing feature dummy test is working well</w:t>
      </w:r>
    </w:p>
    <w:p w14:paraId="0DD194E1" w14:textId="03A6D73E" w:rsidR="003800E7" w:rsidRPr="00D50260" w:rsidRDefault="003800E7" w:rsidP="00D502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All image tests are ready</w:t>
      </w:r>
    </w:p>
    <w:p w14:paraId="59BC549F" w14:textId="77777777" w:rsidR="00D50260" w:rsidRDefault="00D50260" w:rsidP="00D50260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9BB516B" w14:textId="7F603395" w:rsidR="005856FD" w:rsidRDefault="003800E7" w:rsidP="003800E7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Get access to a server for both our front-end and back-end</w:t>
      </w:r>
    </w:p>
    <w:p w14:paraId="28A7E6F2" w14:textId="49DF8A55" w:rsidR="003800E7" w:rsidRDefault="003800E7" w:rsidP="003800E7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still need to finish the scoring logic in the back-end</w:t>
      </w:r>
    </w:p>
    <w:p w14:paraId="1FCAC90E" w14:textId="5165ECEA" w:rsidR="003800E7" w:rsidRPr="003800E7" w:rsidRDefault="003800E7" w:rsidP="003800E7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redraw feature needs to normalize any given drawing. This ensures portability</w:t>
      </w: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02C2517" w14:textId="7FA7E606" w:rsidR="00EB1CEB" w:rsidRDefault="003800E7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 back-end available anymore</w:t>
      </w:r>
    </w:p>
    <w:p w14:paraId="67306B77" w14:textId="6AA5CD9A" w:rsidR="003800E7" w:rsidRPr="00995449" w:rsidRDefault="003800E7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…Noah still needs access to GitHub repo</w:t>
      </w:r>
    </w:p>
    <w:sectPr w:rsidR="003800E7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5AF1" w14:textId="77777777" w:rsidR="003B4019" w:rsidRDefault="003B4019" w:rsidP="00110679">
      <w:pPr>
        <w:spacing w:after="0" w:line="240" w:lineRule="auto"/>
      </w:pPr>
      <w:r>
        <w:separator/>
      </w:r>
    </w:p>
  </w:endnote>
  <w:endnote w:type="continuationSeparator" w:id="0">
    <w:p w14:paraId="4B94C200" w14:textId="77777777" w:rsidR="003B4019" w:rsidRDefault="003B401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E84F" w14:textId="77777777" w:rsidR="003B4019" w:rsidRDefault="003B4019" w:rsidP="00110679">
      <w:pPr>
        <w:spacing w:after="0" w:line="240" w:lineRule="auto"/>
      </w:pPr>
      <w:r>
        <w:separator/>
      </w:r>
    </w:p>
  </w:footnote>
  <w:footnote w:type="continuationSeparator" w:id="0">
    <w:p w14:paraId="370A9F0C" w14:textId="77777777" w:rsidR="003B4019" w:rsidRDefault="003B401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626339D8" w:rsidR="00110679" w:rsidRPr="008F4D0B" w:rsidRDefault="003800E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1/19/2023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3800E7"/>
    <w:rsid w:val="003B4019"/>
    <w:rsid w:val="00412382"/>
    <w:rsid w:val="00473B00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53F50"/>
    <w:rsid w:val="006547FF"/>
    <w:rsid w:val="00664D3A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8F4D4B"/>
    <w:rsid w:val="0094275D"/>
    <w:rsid w:val="00995449"/>
    <w:rsid w:val="00A804C4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82ACA"/>
    <w:rsid w:val="00CD1F18"/>
    <w:rsid w:val="00CE428E"/>
    <w:rsid w:val="00CE5852"/>
    <w:rsid w:val="00D4069F"/>
    <w:rsid w:val="00D50260"/>
    <w:rsid w:val="00D84C25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2023-01-20T14:31:00Z</dcterms:created>
  <dcterms:modified xsi:type="dcterms:W3CDTF">2023-01-20T14:35:00Z</dcterms:modified>
</cp:coreProperties>
</file>