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59BC549F" w14:textId="2A64B269" w:rsidR="00D50260" w:rsidRDefault="007E2862" w:rsidP="007E286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Noah can access GitHub!</w:t>
      </w:r>
    </w:p>
    <w:p w14:paraId="741D374A" w14:textId="20321E02" w:rsidR="007E2862" w:rsidRDefault="007E2862" w:rsidP="007E286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Most of the scoring scripts are complete; only a few remain.</w:t>
      </w:r>
    </w:p>
    <w:p w14:paraId="0873878B" w14:textId="1E65C1A8" w:rsidR="007E2862" w:rsidRDefault="007E2862" w:rsidP="007E286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Resizing functionality is complete (does not include aspect ratio fix)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FCAC90E" w14:textId="5AF0EBD3" w:rsidR="003800E7" w:rsidRDefault="007E2862" w:rsidP="003800E7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“3 line”: middle line 1/3 of others. Short line in the 2 different vertical lines is also 1/3 of the longer </w:t>
      </w:r>
      <w:proofErr w:type="gramStart"/>
      <w:r>
        <w:rPr>
          <w:rFonts w:ascii="Helvetica" w:hAnsi="Helvetica" w:cs="Helvetica"/>
          <w:color w:val="000000"/>
        </w:rPr>
        <w:t>one</w:t>
      </w:r>
      <w:proofErr w:type="gramEnd"/>
    </w:p>
    <w:p w14:paraId="6793DEE8" w14:textId="61DA9F24" w:rsidR="007E2862" w:rsidRDefault="007E2862" w:rsidP="003800E7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need to choose hosting servers (azure)</w:t>
      </w:r>
    </w:p>
    <w:p w14:paraId="1B1807D7" w14:textId="4E439E4B" w:rsidR="007E2862" w:rsidRDefault="007E2862" w:rsidP="007E2862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need to get these servers </w:t>
      </w:r>
      <w:proofErr w:type="gramStart"/>
      <w:r>
        <w:rPr>
          <w:rFonts w:ascii="Helvetica" w:hAnsi="Helvetica" w:cs="Helvetica"/>
          <w:color w:val="000000"/>
        </w:rPr>
        <w:t>live</w:t>
      </w:r>
      <w:proofErr w:type="gramEnd"/>
    </w:p>
    <w:p w14:paraId="131C6FE7" w14:textId="6F551940" w:rsidR="007E2862" w:rsidRDefault="007E2862" w:rsidP="007E2862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Domain name needs to be </w:t>
      </w:r>
      <w:proofErr w:type="gramStart"/>
      <w:r>
        <w:rPr>
          <w:rFonts w:ascii="Helvetica" w:hAnsi="Helvetica" w:cs="Helvetica"/>
          <w:color w:val="000000"/>
        </w:rPr>
        <w:t>decided</w:t>
      </w:r>
      <w:proofErr w:type="gramEnd"/>
    </w:p>
    <w:p w14:paraId="2EB69394" w14:textId="270F048A" w:rsidR="007E2862" w:rsidRDefault="007E2862" w:rsidP="007E2862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Get full stack working locally </w:t>
      </w:r>
      <w:proofErr w:type="gramStart"/>
      <w:r>
        <w:rPr>
          <w:rFonts w:ascii="Helvetica" w:hAnsi="Helvetica" w:cs="Helvetica"/>
          <w:color w:val="000000"/>
        </w:rPr>
        <w:t>again</w:t>
      </w:r>
      <w:proofErr w:type="gramEnd"/>
    </w:p>
    <w:p w14:paraId="062DE63F" w14:textId="5AB649C9" w:rsidR="007E2862" w:rsidRPr="003800E7" w:rsidRDefault="007E2862" w:rsidP="007E2862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Resizing needs upgrades; maintain aspect </w:t>
      </w:r>
      <w:proofErr w:type="gramStart"/>
      <w:r>
        <w:rPr>
          <w:rFonts w:ascii="Helvetica" w:hAnsi="Helvetica" w:cs="Helvetica"/>
          <w:color w:val="000000"/>
        </w:rPr>
        <w:t>ratio</w:t>
      </w:r>
      <w:proofErr w:type="gramEnd"/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7306B77" w14:textId="393C922B" w:rsidR="003800E7" w:rsidRPr="00995449" w:rsidRDefault="007E2862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“plus sign” eval code only handles 2 lines</w:t>
      </w:r>
    </w:p>
    <w:sectPr w:rsidR="003800E7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8BD9" w14:textId="77777777" w:rsidR="00DC536D" w:rsidRDefault="00DC536D" w:rsidP="00110679">
      <w:pPr>
        <w:spacing w:after="0" w:line="240" w:lineRule="auto"/>
      </w:pPr>
      <w:r>
        <w:separator/>
      </w:r>
    </w:p>
  </w:endnote>
  <w:endnote w:type="continuationSeparator" w:id="0">
    <w:p w14:paraId="42CF84F7" w14:textId="77777777" w:rsidR="00DC536D" w:rsidRDefault="00DC536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D6AE" w14:textId="77777777" w:rsidR="00DC536D" w:rsidRDefault="00DC536D" w:rsidP="00110679">
      <w:pPr>
        <w:spacing w:after="0" w:line="240" w:lineRule="auto"/>
      </w:pPr>
      <w:r>
        <w:separator/>
      </w:r>
    </w:p>
  </w:footnote>
  <w:footnote w:type="continuationSeparator" w:id="0">
    <w:p w14:paraId="26FB2CF7" w14:textId="77777777" w:rsidR="00DC536D" w:rsidRDefault="00DC536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</w:t>
    </w:r>
    <w:proofErr w:type="gramStart"/>
    <w:r w:rsidRPr="00FB1759">
      <w:rPr>
        <w:b/>
        <w:sz w:val="32"/>
        <w:szCs w:val="32"/>
      </w:rPr>
      <w:t>children</w:t>
    </w:r>
    <w:proofErr w:type="gramEnd"/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1E3346BF" w:rsidR="00110679" w:rsidRPr="008F4D0B" w:rsidRDefault="003800E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1/</w:t>
    </w:r>
    <w:r w:rsidR="007E2862">
      <w:rPr>
        <w:i/>
        <w:sz w:val="24"/>
        <w:szCs w:val="24"/>
      </w:rPr>
      <w:t>26</w:t>
    </w:r>
    <w:r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7E2862"/>
    <w:rsid w:val="00814AEF"/>
    <w:rsid w:val="0085296B"/>
    <w:rsid w:val="008F4D0B"/>
    <w:rsid w:val="008F4D4B"/>
    <w:rsid w:val="0094275D"/>
    <w:rsid w:val="00995449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D1F18"/>
    <w:rsid w:val="00CE428E"/>
    <w:rsid w:val="00CE5852"/>
    <w:rsid w:val="00D4069F"/>
    <w:rsid w:val="00D50260"/>
    <w:rsid w:val="00D84C25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2023-01-27T13:29:00Z</dcterms:created>
  <dcterms:modified xsi:type="dcterms:W3CDTF">2023-01-27T13:29:00Z</dcterms:modified>
</cp:coreProperties>
</file>