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8388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13B7A9B6" w14:textId="04EEB3A6" w:rsidR="00CE428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Charles</w:t>
      </w:r>
    </w:p>
    <w:p w14:paraId="07F67287" w14:textId="2F20B1D2" w:rsid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Edward</w:t>
      </w:r>
    </w:p>
    <w:p w14:paraId="14529038" w14:textId="1CA8601F" w:rsidR="00B123DE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Noah</w:t>
      </w:r>
    </w:p>
    <w:p w14:paraId="027C4D7F" w14:textId="3FF44A1C" w:rsidR="00B123D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Christopher</w:t>
      </w:r>
    </w:p>
    <w:p w14:paraId="14945C7E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1AAD1123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</w:t>
      </w:r>
      <w:proofErr w:type="gramStart"/>
      <w:r>
        <w:rPr>
          <w:rFonts w:ascii="Helvetica" w:hAnsi="Helvetica" w:cs="Helvetica"/>
          <w:color w:val="000000"/>
        </w:rPr>
        <w:t>contributed</w:t>
      </w:r>
      <w:proofErr w:type="gramEnd"/>
    </w:p>
    <w:p w14:paraId="0873878B" w14:textId="679F802F" w:rsidR="007E2862" w:rsidRDefault="00D9222D" w:rsidP="00D71DC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We have a good idea how we want to handle </w:t>
      </w:r>
      <w:proofErr w:type="gramStart"/>
      <w:r>
        <w:rPr>
          <w:rFonts w:ascii="Helvetica" w:hAnsi="Helvetica" w:cs="Helvetica"/>
          <w:color w:val="000000"/>
        </w:rPr>
        <w:t>security</w:t>
      </w:r>
      <w:proofErr w:type="gramEnd"/>
    </w:p>
    <w:p w14:paraId="6D0582A8" w14:textId="41275727" w:rsidR="00D9222D" w:rsidRDefault="00D9222D" w:rsidP="00D9222D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Username/password for login; everything else will need a web </w:t>
      </w:r>
      <w:proofErr w:type="gramStart"/>
      <w:r>
        <w:rPr>
          <w:rFonts w:ascii="Helvetica" w:hAnsi="Helvetica" w:cs="Helvetica"/>
          <w:color w:val="000000"/>
        </w:rPr>
        <w:t>token</w:t>
      </w:r>
      <w:proofErr w:type="gramEnd"/>
    </w:p>
    <w:p w14:paraId="1D473808" w14:textId="7CF0B7FD" w:rsidR="00D9222D" w:rsidRPr="00D9222D" w:rsidRDefault="00D9222D" w:rsidP="00D9222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IRB training complete for Charles and Chris</w:t>
      </w:r>
    </w:p>
    <w:p w14:paraId="7E98835F" w14:textId="18D4B627" w:rsidR="007E2862" w:rsidRDefault="007E2862" w:rsidP="007E2862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</w:p>
    <w:p w14:paraId="335CA29A" w14:textId="77777777" w:rsidR="007E2862" w:rsidRDefault="007E2862" w:rsidP="007E2862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</w:p>
    <w:p w14:paraId="29BB516B" w14:textId="7EEB154A" w:rsidR="007E2862" w:rsidRPr="007E2862" w:rsidRDefault="00110679" w:rsidP="007E2862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062DE63F" w14:textId="35F59352" w:rsidR="007E2862" w:rsidRDefault="00D9222D" w:rsidP="00D9222D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Chris needs to create a bunch of raw data tests (he knows the specifics)</w:t>
      </w:r>
    </w:p>
    <w:p w14:paraId="2921822A" w14:textId="6CB6B09D" w:rsidR="00D9222D" w:rsidRDefault="00D9222D" w:rsidP="00D9222D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Security integration has a more solid plan; implement it – Chris, Noah</w:t>
      </w:r>
    </w:p>
    <w:p w14:paraId="37A26C26" w14:textId="79F031A2" w:rsidR="00D9222D" w:rsidRDefault="00D9222D" w:rsidP="00D9222D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Compiling shape scores for attribute scoring</w:t>
      </w:r>
    </w:p>
    <w:p w14:paraId="0EAD09CB" w14:textId="599F224A" w:rsidR="00D9222D" w:rsidRDefault="00D9222D" w:rsidP="00D9222D">
      <w:pPr>
        <w:pStyle w:val="NormalWeb"/>
        <w:numPr>
          <w:ilvl w:val="1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Change of logic for storing</w:t>
      </w:r>
    </w:p>
    <w:p w14:paraId="48F35609" w14:textId="4E0B5189" w:rsidR="00D9222D" w:rsidRDefault="00D9222D" w:rsidP="00D9222D">
      <w:pPr>
        <w:pStyle w:val="NormalWeb"/>
        <w:numPr>
          <w:ilvl w:val="1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Straightness, closure, alignment, </w:t>
      </w:r>
      <w:proofErr w:type="spellStart"/>
      <w:r>
        <w:rPr>
          <w:rFonts w:ascii="Helvetica" w:hAnsi="Helvetica" w:cs="Helvetica"/>
          <w:color w:val="000000"/>
        </w:rPr>
        <w:t>etc</w:t>
      </w:r>
      <w:proofErr w:type="spellEnd"/>
    </w:p>
    <w:p w14:paraId="2343CF23" w14:textId="6C26DCB2" w:rsidR="00D9222D" w:rsidRDefault="00D9222D" w:rsidP="00D9222D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Merging database to AWS (database migration) – Ed</w:t>
      </w:r>
    </w:p>
    <w:p w14:paraId="24FB5668" w14:textId="701951FB" w:rsidR="00D9222D" w:rsidRDefault="00D9222D" w:rsidP="00D9222D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Complete any remaining shape scripts (excluding triangle) – </w:t>
      </w:r>
      <w:proofErr w:type="gramStart"/>
      <w:r>
        <w:rPr>
          <w:rFonts w:ascii="Helvetica" w:hAnsi="Helvetica" w:cs="Helvetica"/>
          <w:color w:val="000000"/>
        </w:rPr>
        <w:t>Charles</w:t>
      </w:r>
      <w:proofErr w:type="gramEnd"/>
    </w:p>
    <w:p w14:paraId="2D38F0B2" w14:textId="3094524B" w:rsidR="00D9222D" w:rsidRDefault="00D9222D" w:rsidP="00D9222D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Update “pipeline”</w:t>
      </w:r>
    </w:p>
    <w:p w14:paraId="6C415721" w14:textId="77777777" w:rsidR="00D9222D" w:rsidRPr="00D9222D" w:rsidRDefault="00D9222D" w:rsidP="00D9222D">
      <w:pPr>
        <w:pStyle w:val="NormalWeb"/>
        <w:spacing w:after="0"/>
        <w:ind w:left="720"/>
        <w:textAlignment w:val="baseline"/>
        <w:rPr>
          <w:rFonts w:ascii="Helvetica" w:hAnsi="Helvetica" w:cs="Helvetica"/>
          <w:color w:val="000000"/>
        </w:rPr>
      </w:pPr>
    </w:p>
    <w:p w14:paraId="18002C97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67306B77" w14:textId="6D899182" w:rsidR="003800E7" w:rsidRPr="00995449" w:rsidRDefault="00D9222D" w:rsidP="00995449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Chris broke the triangle algorithm</w:t>
      </w:r>
    </w:p>
    <w:sectPr w:rsidR="003800E7" w:rsidRPr="0099544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39D2B" w14:textId="77777777" w:rsidR="00C95FDA" w:rsidRDefault="00C95FDA" w:rsidP="00110679">
      <w:pPr>
        <w:spacing w:after="0" w:line="240" w:lineRule="auto"/>
      </w:pPr>
      <w:r>
        <w:separator/>
      </w:r>
    </w:p>
  </w:endnote>
  <w:endnote w:type="continuationSeparator" w:id="0">
    <w:p w14:paraId="497DFC26" w14:textId="77777777" w:rsidR="00C95FDA" w:rsidRDefault="00C95FDA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98317" w14:textId="77777777" w:rsidR="00C95FDA" w:rsidRDefault="00C95FDA" w:rsidP="00110679">
      <w:pPr>
        <w:spacing w:after="0" w:line="240" w:lineRule="auto"/>
      </w:pPr>
      <w:r>
        <w:separator/>
      </w:r>
    </w:p>
  </w:footnote>
  <w:footnote w:type="continuationSeparator" w:id="0">
    <w:p w14:paraId="5ADD53F9" w14:textId="77777777" w:rsidR="00C95FDA" w:rsidRDefault="00C95FDA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EBEF" w14:textId="70EE4AF6" w:rsidR="00110679" w:rsidRDefault="00FB175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r w:rsidRPr="00FB1759">
      <w:rPr>
        <w:b/>
        <w:sz w:val="32"/>
        <w:szCs w:val="32"/>
      </w:rPr>
      <w:t>-23-321-Web-App-for-assessing-prewriting-skill-in-children</w:t>
    </w:r>
  </w:p>
  <w:p w14:paraId="2F3D2AA2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58995786" w14:textId="2845C0FE" w:rsidR="00110679" w:rsidRPr="008F4D0B" w:rsidRDefault="00D9222D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2/9</w:t>
    </w:r>
    <w:r w:rsidR="003800E7">
      <w:rPr>
        <w:i/>
        <w:sz w:val="24"/>
        <w:szCs w:val="24"/>
      </w:rPr>
      <w:t>/2023</w:t>
    </w:r>
  </w:p>
  <w:p w14:paraId="0DBFA53F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14EA5F" wp14:editId="3B6FFB94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97263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9102A"/>
    <w:multiLevelType w:val="multilevel"/>
    <w:tmpl w:val="B974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23EF3"/>
    <w:multiLevelType w:val="multilevel"/>
    <w:tmpl w:val="49E4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F75F0"/>
    <w:multiLevelType w:val="multilevel"/>
    <w:tmpl w:val="9CB6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B7EBE"/>
    <w:multiLevelType w:val="multilevel"/>
    <w:tmpl w:val="4A9E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858196">
    <w:abstractNumId w:val="1"/>
  </w:num>
  <w:num w:numId="2" w16cid:durableId="1337808807">
    <w:abstractNumId w:val="0"/>
  </w:num>
  <w:num w:numId="3" w16cid:durableId="3673064">
    <w:abstractNumId w:val="5"/>
  </w:num>
  <w:num w:numId="4" w16cid:durableId="1071462844">
    <w:abstractNumId w:val="2"/>
  </w:num>
  <w:num w:numId="5" w16cid:durableId="1142581961">
    <w:abstractNumId w:val="3"/>
  </w:num>
  <w:num w:numId="6" w16cid:durableId="720135664">
    <w:abstractNumId w:val="3"/>
  </w:num>
  <w:num w:numId="7" w16cid:durableId="1008017575">
    <w:abstractNumId w:val="4"/>
  </w:num>
  <w:num w:numId="8" w16cid:durableId="1925529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DE"/>
    <w:rsid w:val="00041BA4"/>
    <w:rsid w:val="00054CC8"/>
    <w:rsid w:val="000769EA"/>
    <w:rsid w:val="000C30A9"/>
    <w:rsid w:val="001062DD"/>
    <w:rsid w:val="00110679"/>
    <w:rsid w:val="0011542B"/>
    <w:rsid w:val="00150448"/>
    <w:rsid w:val="001826E4"/>
    <w:rsid w:val="001D6F8D"/>
    <w:rsid w:val="00255443"/>
    <w:rsid w:val="00255482"/>
    <w:rsid w:val="0028442F"/>
    <w:rsid w:val="002A7A77"/>
    <w:rsid w:val="002C7F77"/>
    <w:rsid w:val="002D044B"/>
    <w:rsid w:val="002E3335"/>
    <w:rsid w:val="003011A8"/>
    <w:rsid w:val="00336472"/>
    <w:rsid w:val="003800E7"/>
    <w:rsid w:val="003B4019"/>
    <w:rsid w:val="00412382"/>
    <w:rsid w:val="00473B00"/>
    <w:rsid w:val="004B3652"/>
    <w:rsid w:val="004E5550"/>
    <w:rsid w:val="00553209"/>
    <w:rsid w:val="005856FD"/>
    <w:rsid w:val="005A5D53"/>
    <w:rsid w:val="005B3168"/>
    <w:rsid w:val="005C0732"/>
    <w:rsid w:val="00605F66"/>
    <w:rsid w:val="006067D2"/>
    <w:rsid w:val="00653F50"/>
    <w:rsid w:val="006547FF"/>
    <w:rsid w:val="00664D3A"/>
    <w:rsid w:val="00671386"/>
    <w:rsid w:val="006E6D4E"/>
    <w:rsid w:val="00707576"/>
    <w:rsid w:val="00715515"/>
    <w:rsid w:val="007448D3"/>
    <w:rsid w:val="007711D1"/>
    <w:rsid w:val="007E2862"/>
    <w:rsid w:val="00814AEF"/>
    <w:rsid w:val="0085296B"/>
    <w:rsid w:val="008F4D0B"/>
    <w:rsid w:val="008F4D4B"/>
    <w:rsid w:val="0094275D"/>
    <w:rsid w:val="00995449"/>
    <w:rsid w:val="00A804C4"/>
    <w:rsid w:val="00AB0CBC"/>
    <w:rsid w:val="00AB5493"/>
    <w:rsid w:val="00AD3211"/>
    <w:rsid w:val="00B0436B"/>
    <w:rsid w:val="00B123DE"/>
    <w:rsid w:val="00B144B7"/>
    <w:rsid w:val="00B96768"/>
    <w:rsid w:val="00C17343"/>
    <w:rsid w:val="00C24B47"/>
    <w:rsid w:val="00C374F4"/>
    <w:rsid w:val="00C413E5"/>
    <w:rsid w:val="00C82ACA"/>
    <w:rsid w:val="00C95FDA"/>
    <w:rsid w:val="00CD1F18"/>
    <w:rsid w:val="00CE428E"/>
    <w:rsid w:val="00CE5852"/>
    <w:rsid w:val="00D4069F"/>
    <w:rsid w:val="00D50260"/>
    <w:rsid w:val="00D84C25"/>
    <w:rsid w:val="00D9222D"/>
    <w:rsid w:val="00DC536D"/>
    <w:rsid w:val="00DD2451"/>
    <w:rsid w:val="00EB1CEB"/>
    <w:rsid w:val="00EB3580"/>
    <w:rsid w:val="00F15F74"/>
    <w:rsid w:val="00FB1759"/>
    <w:rsid w:val="00FF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94786"/>
  <w15:chartTrackingRefBased/>
  <w15:docId w15:val="{8CC12681-54B0-45E0-857F-A204A10B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chool\Capstone\CS-23-321-Web-App-for-assessing-prewriting-skill-in-children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5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Smith</dc:creator>
  <cp:keywords/>
  <dc:description/>
  <cp:lastModifiedBy>Christopher Smith</cp:lastModifiedBy>
  <cp:revision>2</cp:revision>
  <dcterms:created xsi:type="dcterms:W3CDTF">2023-02-09T21:31:00Z</dcterms:created>
  <dcterms:modified xsi:type="dcterms:W3CDTF">2023-02-09T21:31:00Z</dcterms:modified>
</cp:coreProperties>
</file>