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1D473808" w14:textId="40844363" w:rsidR="00D9222D" w:rsidRDefault="006A1C8D" w:rsidP="00E2483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Password logic is </w:t>
      </w:r>
      <w:proofErr w:type="gramStart"/>
      <w:r>
        <w:rPr>
          <w:rFonts w:ascii="Helvetica" w:hAnsi="Helvetica" w:cs="Helvetica"/>
          <w:color w:val="000000"/>
        </w:rPr>
        <w:t>working</w:t>
      </w:r>
      <w:proofErr w:type="gramEnd"/>
    </w:p>
    <w:p w14:paraId="2D19F1AD" w14:textId="45CD84A3" w:rsidR="006A1C8D" w:rsidRPr="006A1C8D" w:rsidRDefault="006A1C8D" w:rsidP="00E2483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AWS server has access to the </w:t>
      </w:r>
      <w:proofErr w:type="gramStart"/>
      <w:r>
        <w:rPr>
          <w:rFonts w:ascii="Helvetica" w:hAnsi="Helvetica" w:cs="Helvetica"/>
          <w:color w:val="000000"/>
        </w:rPr>
        <w:t>DDL</w:t>
      </w:r>
      <w:proofErr w:type="gramEnd"/>
    </w:p>
    <w:p w14:paraId="7E98835F" w14:textId="18D4B62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335CA29A" w14:textId="7777777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29BB516B" w14:textId="7EEB154A" w:rsidR="007E2862" w:rsidRPr="007E2862" w:rsidRDefault="00110679" w:rsidP="007E2862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2D38F0B2" w14:textId="3D387D28" w:rsidR="00D9222D" w:rsidRDefault="006A1C8D" w:rsidP="00F656C3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Add and Merge:</w:t>
      </w:r>
    </w:p>
    <w:p w14:paraId="3B2630A9" w14:textId="688D42C9" w:rsidR="006A1C8D" w:rsidRDefault="006A1C8D" w:rsidP="006A1C8D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DB.py</w:t>
      </w:r>
    </w:p>
    <w:p w14:paraId="0E47F9C1" w14:textId="170F46EC" w:rsidR="006A1C8D" w:rsidRDefault="006A1C8D" w:rsidP="006A1C8D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DDL – pass GUID – Flask Logic</w:t>
      </w:r>
    </w:p>
    <w:p w14:paraId="40209564" w14:textId="7B72F401" w:rsidR="006A1C8D" w:rsidRDefault="006A1C8D" w:rsidP="006A1C8D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Passwords</w:t>
      </w:r>
    </w:p>
    <w:p w14:paraId="0407B571" w14:textId="7D073D59" w:rsidR="006A1C8D" w:rsidRDefault="006A1C8D" w:rsidP="006A1C8D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Push all ScoreImage.py – one is still not working</w:t>
      </w:r>
    </w:p>
    <w:p w14:paraId="19C98229" w14:textId="4B985685" w:rsidR="006A1C8D" w:rsidRDefault="006A1C8D" w:rsidP="006A1C8D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Add Calculate.py – Service Broker – Process Data</w:t>
      </w:r>
    </w:p>
    <w:p w14:paraId="2E3C0149" w14:textId="41C01E8A" w:rsidR="006A1C8D" w:rsidRDefault="006A1C8D" w:rsidP="006A1C8D">
      <w:pPr>
        <w:pStyle w:val="NormalWeb"/>
        <w:numPr>
          <w:ilvl w:val="1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Front-end will need to send a signal to let </w:t>
      </w:r>
      <w:proofErr w:type="gramStart"/>
      <w:r>
        <w:rPr>
          <w:rFonts w:ascii="Helvetica" w:hAnsi="Helvetica" w:cs="Helvetica"/>
          <w:color w:val="000000"/>
        </w:rPr>
        <w:t>back-end</w:t>
      </w:r>
      <w:proofErr w:type="gramEnd"/>
      <w:r>
        <w:rPr>
          <w:rFonts w:ascii="Helvetica" w:hAnsi="Helvetica" w:cs="Helvetica"/>
          <w:color w:val="000000"/>
        </w:rPr>
        <w:t xml:space="preserve"> know grading is ready</w:t>
      </w:r>
    </w:p>
    <w:p w14:paraId="02605A45" w14:textId="257EEB5C" w:rsidR="006A1C8D" w:rsidRDefault="006A1C8D" w:rsidP="006A1C8D">
      <w:pPr>
        <w:pStyle w:val="NormalWeb"/>
        <w:numPr>
          <w:ilvl w:val="2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GUID</w:t>
      </w:r>
    </w:p>
    <w:p w14:paraId="1117FC1F" w14:textId="7D2B241F" w:rsidR="006A1C8D" w:rsidRPr="006A1C8D" w:rsidRDefault="006A1C8D" w:rsidP="006A1C8D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AWS DB</w:t>
      </w:r>
    </w:p>
    <w:p w14:paraId="6C415721" w14:textId="77777777" w:rsidR="00D9222D" w:rsidRPr="00D9222D" w:rsidRDefault="00D9222D" w:rsidP="00D9222D">
      <w:pPr>
        <w:pStyle w:val="NormalWeb"/>
        <w:spacing w:after="0"/>
        <w:ind w:left="720"/>
        <w:textAlignment w:val="baseline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67306B77" w14:textId="35AA5B9C" w:rsidR="003800E7" w:rsidRPr="00995449" w:rsidRDefault="006A1C8D" w:rsidP="0099544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There are some merge issues going on with </w:t>
      </w:r>
      <w:proofErr w:type="gramStart"/>
      <w:r>
        <w:rPr>
          <w:rFonts w:ascii="Helvetica" w:hAnsi="Helvetica" w:cs="Helvetica"/>
          <w:color w:val="000000"/>
        </w:rPr>
        <w:t>git</w:t>
      </w:r>
      <w:proofErr w:type="gramEnd"/>
    </w:p>
    <w:sectPr w:rsidR="003800E7" w:rsidRPr="0099544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B770" w14:textId="77777777" w:rsidR="008B4ABA" w:rsidRDefault="008B4ABA" w:rsidP="00110679">
      <w:pPr>
        <w:spacing w:after="0" w:line="240" w:lineRule="auto"/>
      </w:pPr>
      <w:r>
        <w:separator/>
      </w:r>
    </w:p>
  </w:endnote>
  <w:endnote w:type="continuationSeparator" w:id="0">
    <w:p w14:paraId="57BB4E28" w14:textId="77777777" w:rsidR="008B4ABA" w:rsidRDefault="008B4ABA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AEE7" w14:textId="77777777" w:rsidR="008B4ABA" w:rsidRDefault="008B4ABA" w:rsidP="00110679">
      <w:pPr>
        <w:spacing w:after="0" w:line="240" w:lineRule="auto"/>
      </w:pPr>
      <w:r>
        <w:separator/>
      </w:r>
    </w:p>
  </w:footnote>
  <w:footnote w:type="continuationSeparator" w:id="0">
    <w:p w14:paraId="6E3F327D" w14:textId="77777777" w:rsidR="008B4ABA" w:rsidRDefault="008B4ABA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7D4C22A4" w:rsidR="00110679" w:rsidRPr="008F4D0B" w:rsidRDefault="00D9222D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2/</w:t>
    </w:r>
    <w:r w:rsidR="006A1C8D">
      <w:rPr>
        <w:i/>
        <w:sz w:val="24"/>
        <w:szCs w:val="24"/>
      </w:rPr>
      <w:t>16</w:t>
    </w:r>
    <w:r w:rsidR="003800E7">
      <w:rPr>
        <w:i/>
        <w:sz w:val="24"/>
        <w:szCs w:val="24"/>
      </w:rPr>
      <w:t>/2023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41BA4"/>
    <w:rsid w:val="00054CC8"/>
    <w:rsid w:val="000769EA"/>
    <w:rsid w:val="000C30A9"/>
    <w:rsid w:val="001062DD"/>
    <w:rsid w:val="00110679"/>
    <w:rsid w:val="0011542B"/>
    <w:rsid w:val="00150448"/>
    <w:rsid w:val="001826E4"/>
    <w:rsid w:val="001D6F8D"/>
    <w:rsid w:val="00255443"/>
    <w:rsid w:val="00255482"/>
    <w:rsid w:val="0028442F"/>
    <w:rsid w:val="002A7A77"/>
    <w:rsid w:val="002C7F77"/>
    <w:rsid w:val="002D044B"/>
    <w:rsid w:val="002E3335"/>
    <w:rsid w:val="003011A8"/>
    <w:rsid w:val="00336472"/>
    <w:rsid w:val="003800E7"/>
    <w:rsid w:val="003B4019"/>
    <w:rsid w:val="00412382"/>
    <w:rsid w:val="00473B00"/>
    <w:rsid w:val="004B3652"/>
    <w:rsid w:val="004E5550"/>
    <w:rsid w:val="00553209"/>
    <w:rsid w:val="005856FD"/>
    <w:rsid w:val="005A5D53"/>
    <w:rsid w:val="005B3168"/>
    <w:rsid w:val="005C0732"/>
    <w:rsid w:val="00605F66"/>
    <w:rsid w:val="006067D2"/>
    <w:rsid w:val="00653F50"/>
    <w:rsid w:val="006547FF"/>
    <w:rsid w:val="00664D3A"/>
    <w:rsid w:val="00671386"/>
    <w:rsid w:val="006A1C8D"/>
    <w:rsid w:val="006E6D4E"/>
    <w:rsid w:val="00707576"/>
    <w:rsid w:val="00715515"/>
    <w:rsid w:val="007448D3"/>
    <w:rsid w:val="007711D1"/>
    <w:rsid w:val="007E2862"/>
    <w:rsid w:val="00814AEF"/>
    <w:rsid w:val="0085296B"/>
    <w:rsid w:val="008B4ABA"/>
    <w:rsid w:val="008F4D0B"/>
    <w:rsid w:val="008F4D4B"/>
    <w:rsid w:val="0094275D"/>
    <w:rsid w:val="00995449"/>
    <w:rsid w:val="00A804C4"/>
    <w:rsid w:val="00AB0CBC"/>
    <w:rsid w:val="00AB5493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764B1"/>
    <w:rsid w:val="00C82ACA"/>
    <w:rsid w:val="00C95FDA"/>
    <w:rsid w:val="00CD1F18"/>
    <w:rsid w:val="00CE428E"/>
    <w:rsid w:val="00CE5852"/>
    <w:rsid w:val="00D4069F"/>
    <w:rsid w:val="00D50260"/>
    <w:rsid w:val="00D84C25"/>
    <w:rsid w:val="00D9222D"/>
    <w:rsid w:val="00DC536D"/>
    <w:rsid w:val="00DD2451"/>
    <w:rsid w:val="00EB1CEB"/>
    <w:rsid w:val="00EB3580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3</cp:revision>
  <dcterms:created xsi:type="dcterms:W3CDTF">2023-02-17T19:53:00Z</dcterms:created>
  <dcterms:modified xsi:type="dcterms:W3CDTF">2023-02-17T19:56:00Z</dcterms:modified>
</cp:coreProperties>
</file>