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2D19F1AD" w14:textId="45FAAABE" w:rsidR="006A1C8D" w:rsidRDefault="00631A75" w:rsidP="00E2483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631A75">
        <w:rPr>
          <w:rFonts w:ascii="Helvetica" w:hAnsi="Helvetica" w:cs="Helvetica"/>
          <w:color w:val="000000"/>
        </w:rPr>
        <w:t>A lot of merging was done</w:t>
      </w:r>
    </w:p>
    <w:p w14:paraId="3C750760" w14:textId="051F4C92" w:rsidR="00631A75" w:rsidRDefault="00631A75" w:rsidP="00E2483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631A75">
        <w:rPr>
          <w:rFonts w:ascii="Helvetica" w:hAnsi="Helvetica" w:cs="Helvetica"/>
          <w:color w:val="000000"/>
        </w:rPr>
        <w:t>Many updates/new scoring scripts</w:t>
      </w:r>
    </w:p>
    <w:p w14:paraId="1CC942A6" w14:textId="52C0F8D4" w:rsidR="00631A75" w:rsidRDefault="00631A75" w:rsidP="00E2483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631A75">
        <w:rPr>
          <w:rFonts w:ascii="Helvetica" w:hAnsi="Helvetica" w:cs="Helvetica"/>
          <w:color w:val="000000"/>
        </w:rPr>
        <w:t>Calculating scoring added (straightness, closure, etc.)</w:t>
      </w:r>
    </w:p>
    <w:p w14:paraId="5016C743" w14:textId="6A9D096D" w:rsidR="00631A75" w:rsidRPr="006A1C8D" w:rsidRDefault="00631A75" w:rsidP="00E2483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We got our iPads!</w:t>
      </w:r>
    </w:p>
    <w:p w14:paraId="7E98835F" w14:textId="18D4B62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335CA29A" w14:textId="7777777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29BB516B" w14:textId="7EEB154A" w:rsidR="007E2862" w:rsidRPr="007E2862" w:rsidRDefault="00110679" w:rsidP="007E2862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1117FC1F" w14:textId="0D052A13" w:rsidR="006A1C8D" w:rsidRDefault="00631A75" w:rsidP="006A1C8D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 w:rsidRPr="00631A75">
        <w:rPr>
          <w:rFonts w:ascii="Helvetica" w:hAnsi="Helvetica" w:cs="Helvetica"/>
          <w:color w:val="000000"/>
        </w:rPr>
        <w:t>We are hoping to have all merged changes into master to view them on the iPads</w:t>
      </w:r>
    </w:p>
    <w:p w14:paraId="1A2BCEAE" w14:textId="22D2A3E9" w:rsidR="00631A75" w:rsidRDefault="00631A75" w:rsidP="006A1C8D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 w:rsidRPr="00631A75">
        <w:rPr>
          <w:rFonts w:ascii="Helvetica" w:hAnsi="Helvetica" w:cs="Helvetica"/>
          <w:color w:val="000000"/>
        </w:rPr>
        <w:t>Add triangle scoring script</w:t>
      </w:r>
    </w:p>
    <w:p w14:paraId="05E6E755" w14:textId="10C37705" w:rsidR="00631A75" w:rsidRDefault="00631A75" w:rsidP="006A1C8D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 w:rsidRPr="00631A75">
        <w:rPr>
          <w:rFonts w:ascii="Helvetica" w:hAnsi="Helvetica" w:cs="Helvetica"/>
          <w:color w:val="000000"/>
        </w:rPr>
        <w:t>Add more documentation</w:t>
      </w:r>
    </w:p>
    <w:p w14:paraId="35B9B93C" w14:textId="54E22019" w:rsidR="00631A75" w:rsidRDefault="00631A75" w:rsidP="006A1C8D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 w:rsidRPr="00631A75">
        <w:rPr>
          <w:rFonts w:ascii="Helvetica" w:hAnsi="Helvetica" w:cs="Helvetica"/>
          <w:color w:val="000000"/>
        </w:rPr>
        <w:t>Extend/renew security token</w:t>
      </w:r>
    </w:p>
    <w:p w14:paraId="01F64A3C" w14:textId="210A9604" w:rsidR="00631A75" w:rsidRPr="006A1C8D" w:rsidRDefault="00631A75" w:rsidP="006A1C8D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 w:rsidRPr="00631A75">
        <w:rPr>
          <w:rFonts w:ascii="Helvetica" w:hAnsi="Helvetica" w:cs="Helvetica"/>
          <w:color w:val="000000"/>
        </w:rPr>
        <w:t>Finish records page (at a basic level)</w:t>
      </w:r>
    </w:p>
    <w:p w14:paraId="6C415721" w14:textId="77777777" w:rsidR="00D9222D" w:rsidRPr="00D9222D" w:rsidRDefault="00D9222D" w:rsidP="00D9222D">
      <w:pPr>
        <w:pStyle w:val="NormalWeb"/>
        <w:spacing w:after="0"/>
        <w:ind w:left="720"/>
        <w:textAlignment w:val="baseline"/>
        <w:rPr>
          <w:rFonts w:ascii="Helvetica" w:hAnsi="Helvetica" w:cs="Helvetica"/>
          <w:color w:val="000000"/>
        </w:rPr>
      </w:pP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67306B77" w14:textId="2F973EDF" w:rsidR="003800E7" w:rsidRDefault="00631A75" w:rsidP="0099544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631A75">
        <w:rPr>
          <w:rFonts w:ascii="Helvetica" w:hAnsi="Helvetica" w:cs="Helvetica"/>
          <w:color w:val="000000"/>
        </w:rPr>
        <w:t>2 lines break the 3 line test</w:t>
      </w:r>
    </w:p>
    <w:p w14:paraId="5853C142" w14:textId="60F38375" w:rsidR="00631A75" w:rsidRDefault="00631A75" w:rsidP="00631A75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631A75">
        <w:rPr>
          <w:rFonts w:ascii="Helvetica" w:hAnsi="Helvetica" w:cs="Helvetica"/>
          <w:color w:val="000000"/>
        </w:rPr>
        <w:t>We are thinking of scoring it as a 0</w:t>
      </w:r>
    </w:p>
    <w:p w14:paraId="790708C6" w14:textId="4D18972F" w:rsidR="00631A75" w:rsidRDefault="00631A75" w:rsidP="00631A75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631A75">
        <w:rPr>
          <w:rFonts w:ascii="Helvetica" w:hAnsi="Helvetica" w:cs="Helvetica"/>
          <w:color w:val="000000"/>
        </w:rPr>
        <w:t>Cursive looks bad on apple</w:t>
      </w:r>
    </w:p>
    <w:p w14:paraId="436CCE00" w14:textId="2C3235E2" w:rsidR="00631A75" w:rsidRPr="00995449" w:rsidRDefault="00631A75" w:rsidP="00631A75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631A75">
        <w:rPr>
          <w:rFonts w:ascii="Helvetica" w:hAnsi="Helvetica" w:cs="Helvetica"/>
          <w:color w:val="000000"/>
        </w:rPr>
        <w:t>Circle not round on apple</w:t>
      </w:r>
    </w:p>
    <w:sectPr w:rsidR="00631A75" w:rsidRPr="0099544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17B5A" w14:textId="77777777" w:rsidR="00AB08C1" w:rsidRDefault="00AB08C1" w:rsidP="00110679">
      <w:pPr>
        <w:spacing w:after="0" w:line="240" w:lineRule="auto"/>
      </w:pPr>
      <w:r>
        <w:separator/>
      </w:r>
    </w:p>
  </w:endnote>
  <w:endnote w:type="continuationSeparator" w:id="0">
    <w:p w14:paraId="3738A1B4" w14:textId="77777777" w:rsidR="00AB08C1" w:rsidRDefault="00AB08C1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5A564" w14:textId="77777777" w:rsidR="00993DD3" w:rsidRDefault="00993D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73102" w14:textId="77777777" w:rsidR="00993DD3" w:rsidRDefault="00993D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F4EA7" w14:textId="77777777" w:rsidR="00993DD3" w:rsidRDefault="00993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EAF51" w14:textId="77777777" w:rsidR="00AB08C1" w:rsidRDefault="00AB08C1" w:rsidP="00110679">
      <w:pPr>
        <w:spacing w:after="0" w:line="240" w:lineRule="auto"/>
      </w:pPr>
      <w:r>
        <w:separator/>
      </w:r>
    </w:p>
  </w:footnote>
  <w:footnote w:type="continuationSeparator" w:id="0">
    <w:p w14:paraId="257EE6BD" w14:textId="77777777" w:rsidR="00AB08C1" w:rsidRDefault="00AB08C1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25248" w14:textId="77777777" w:rsidR="00993DD3" w:rsidRDefault="00993D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-23-321-Web-App-for-assessing-prewriting-skill-in-children</w:t>
    </w:r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5F33DED3" w:rsidR="00110679" w:rsidRPr="008F4D0B" w:rsidRDefault="00D9222D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2/</w:t>
    </w:r>
    <w:r w:rsidR="00993DD3">
      <w:rPr>
        <w:i/>
        <w:sz w:val="24"/>
        <w:szCs w:val="24"/>
      </w:rPr>
      <w:t>23</w:t>
    </w:r>
    <w:r w:rsidR="003800E7">
      <w:rPr>
        <w:i/>
        <w:sz w:val="24"/>
        <w:szCs w:val="24"/>
      </w:rPr>
      <w:t>/2023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7232F" w14:textId="77777777" w:rsidR="00993DD3" w:rsidRDefault="00993D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3EF3"/>
    <w:multiLevelType w:val="multilevel"/>
    <w:tmpl w:val="49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5F0"/>
    <w:multiLevelType w:val="multilevel"/>
    <w:tmpl w:val="9CB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5"/>
  </w:num>
  <w:num w:numId="4" w16cid:durableId="1071462844">
    <w:abstractNumId w:val="2"/>
  </w:num>
  <w:num w:numId="5" w16cid:durableId="1142581961">
    <w:abstractNumId w:val="3"/>
  </w:num>
  <w:num w:numId="6" w16cid:durableId="720135664">
    <w:abstractNumId w:val="3"/>
  </w:num>
  <w:num w:numId="7" w16cid:durableId="1008017575">
    <w:abstractNumId w:val="4"/>
  </w:num>
  <w:num w:numId="8" w16cid:durableId="192552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041BA4"/>
    <w:rsid w:val="00054CC8"/>
    <w:rsid w:val="000769EA"/>
    <w:rsid w:val="000C30A9"/>
    <w:rsid w:val="001062DD"/>
    <w:rsid w:val="00110679"/>
    <w:rsid w:val="0011542B"/>
    <w:rsid w:val="00150448"/>
    <w:rsid w:val="001826E4"/>
    <w:rsid w:val="001D6F8D"/>
    <w:rsid w:val="00255443"/>
    <w:rsid w:val="00255482"/>
    <w:rsid w:val="0028442F"/>
    <w:rsid w:val="002A7A77"/>
    <w:rsid w:val="002B569E"/>
    <w:rsid w:val="002C7F77"/>
    <w:rsid w:val="002D044B"/>
    <w:rsid w:val="002E3335"/>
    <w:rsid w:val="003011A8"/>
    <w:rsid w:val="00336472"/>
    <w:rsid w:val="003800E7"/>
    <w:rsid w:val="003B4019"/>
    <w:rsid w:val="00412382"/>
    <w:rsid w:val="00473B00"/>
    <w:rsid w:val="004B3652"/>
    <w:rsid w:val="004E5550"/>
    <w:rsid w:val="00553209"/>
    <w:rsid w:val="005856FD"/>
    <w:rsid w:val="005A5D53"/>
    <w:rsid w:val="005B3168"/>
    <w:rsid w:val="005C0732"/>
    <w:rsid w:val="00605F66"/>
    <w:rsid w:val="006067D2"/>
    <w:rsid w:val="00631A75"/>
    <w:rsid w:val="00653F50"/>
    <w:rsid w:val="006547FF"/>
    <w:rsid w:val="00664D3A"/>
    <w:rsid w:val="00671386"/>
    <w:rsid w:val="006A1C8D"/>
    <w:rsid w:val="006E6D4E"/>
    <w:rsid w:val="00707576"/>
    <w:rsid w:val="00715515"/>
    <w:rsid w:val="007448D3"/>
    <w:rsid w:val="007711D1"/>
    <w:rsid w:val="007E2862"/>
    <w:rsid w:val="00814AEF"/>
    <w:rsid w:val="0085296B"/>
    <w:rsid w:val="008B4ABA"/>
    <w:rsid w:val="008F4D0B"/>
    <w:rsid w:val="008F4D4B"/>
    <w:rsid w:val="0094275D"/>
    <w:rsid w:val="00993DD3"/>
    <w:rsid w:val="00995449"/>
    <w:rsid w:val="00A804C4"/>
    <w:rsid w:val="00AB08C1"/>
    <w:rsid w:val="00AB0CBC"/>
    <w:rsid w:val="00AB5493"/>
    <w:rsid w:val="00AD3211"/>
    <w:rsid w:val="00B0436B"/>
    <w:rsid w:val="00B123DE"/>
    <w:rsid w:val="00B144B7"/>
    <w:rsid w:val="00B96768"/>
    <w:rsid w:val="00C17343"/>
    <w:rsid w:val="00C24B47"/>
    <w:rsid w:val="00C374F4"/>
    <w:rsid w:val="00C413E5"/>
    <w:rsid w:val="00C764B1"/>
    <w:rsid w:val="00C82ACA"/>
    <w:rsid w:val="00C95FDA"/>
    <w:rsid w:val="00CD1F18"/>
    <w:rsid w:val="00CE428E"/>
    <w:rsid w:val="00CE5852"/>
    <w:rsid w:val="00D4069F"/>
    <w:rsid w:val="00D50260"/>
    <w:rsid w:val="00D84C25"/>
    <w:rsid w:val="00D9222D"/>
    <w:rsid w:val="00DC536D"/>
    <w:rsid w:val="00DD2451"/>
    <w:rsid w:val="00EB1CEB"/>
    <w:rsid w:val="00EB3580"/>
    <w:rsid w:val="00F15F74"/>
    <w:rsid w:val="00FB1759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3</cp:revision>
  <dcterms:created xsi:type="dcterms:W3CDTF">2023-02-23T21:11:00Z</dcterms:created>
  <dcterms:modified xsi:type="dcterms:W3CDTF">2023-03-02T21:32:00Z</dcterms:modified>
</cp:coreProperties>
</file>