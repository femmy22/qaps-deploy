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5016C743" w14:textId="2A49A85A" w:rsidR="00631A75" w:rsidRDefault="00C82B63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Record tables mostly complete</w:t>
      </w:r>
    </w:p>
    <w:p w14:paraId="66CC3E2A" w14:textId="22F311B2" w:rsidR="00C82B63" w:rsidRDefault="00C82B63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Security token renewal/extension added.</w:t>
      </w:r>
    </w:p>
    <w:p w14:paraId="6F488862" w14:textId="61FA91DC" w:rsidR="00C82B63" w:rsidRDefault="00C82B63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Logout functionality added.</w:t>
      </w:r>
    </w:p>
    <w:p w14:paraId="64BA879A" w14:textId="3C703794" w:rsidR="00C82B63" w:rsidRDefault="00C82B63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Keyboard functionality less generic.</w:t>
      </w:r>
    </w:p>
    <w:p w14:paraId="38110694" w14:textId="317EDAB0" w:rsidR="00C82B63" w:rsidRDefault="00C82B63" w:rsidP="00C82B63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“Enter” key goes to the next image.</w:t>
      </w:r>
    </w:p>
    <w:p w14:paraId="07C76270" w14:textId="7C53EE35" w:rsidR="00C82B63" w:rsidRDefault="00C82B63" w:rsidP="00C82B63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“R” key resets the current canvas.</w:t>
      </w:r>
    </w:p>
    <w:p w14:paraId="3AE66D4D" w14:textId="6818C4B4" w:rsidR="00477F69" w:rsidRPr="006A1C8D" w:rsidRDefault="00477F69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Back-end documentation.</w:t>
      </w:r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1F64A3C" w14:textId="42209A90" w:rsidR="00631A75" w:rsidRPr="006A1C8D" w:rsidRDefault="00C82B63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plan on pushing changes to master later today. With a few bugs we are aware of already, we plan on showing Dr. Chu our minimum viable product of this project.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36CCE00" w14:textId="5155873A" w:rsidR="00631A75" w:rsidRPr="00995449" w:rsidRDefault="00C82B63" w:rsidP="00631A7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Some of the bugs we plan on reporting to Dr. Chu. Hopefully we can fix them over spring break.</w:t>
      </w:r>
    </w:p>
    <w:sectPr w:rsidR="00631A75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3215" w14:textId="77777777" w:rsidR="00065991" w:rsidRDefault="00065991" w:rsidP="00110679">
      <w:pPr>
        <w:spacing w:after="0" w:line="240" w:lineRule="auto"/>
      </w:pPr>
      <w:r>
        <w:separator/>
      </w:r>
    </w:p>
  </w:endnote>
  <w:endnote w:type="continuationSeparator" w:id="0">
    <w:p w14:paraId="2B49221E" w14:textId="77777777" w:rsidR="00065991" w:rsidRDefault="00065991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5343" w14:textId="77777777" w:rsidR="00065991" w:rsidRDefault="00065991" w:rsidP="00110679">
      <w:pPr>
        <w:spacing w:after="0" w:line="240" w:lineRule="auto"/>
      </w:pPr>
      <w:r>
        <w:separator/>
      </w:r>
    </w:p>
  </w:footnote>
  <w:footnote w:type="continuationSeparator" w:id="0">
    <w:p w14:paraId="2137964A" w14:textId="77777777" w:rsidR="00065991" w:rsidRDefault="00065991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6A6D4425" w:rsidR="00110679" w:rsidRPr="008F4D0B" w:rsidRDefault="00C82B63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3/2/2023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B569E"/>
    <w:rsid w:val="002C7F77"/>
    <w:rsid w:val="002D044B"/>
    <w:rsid w:val="002E3335"/>
    <w:rsid w:val="003011A8"/>
    <w:rsid w:val="00336472"/>
    <w:rsid w:val="003800E7"/>
    <w:rsid w:val="003B4019"/>
    <w:rsid w:val="00412382"/>
    <w:rsid w:val="00473B00"/>
    <w:rsid w:val="00477F69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31A75"/>
    <w:rsid w:val="00653F50"/>
    <w:rsid w:val="006547FF"/>
    <w:rsid w:val="00664D3A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804C4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95FDA"/>
    <w:rsid w:val="00CD1F18"/>
    <w:rsid w:val="00CE428E"/>
    <w:rsid w:val="00CE5852"/>
    <w:rsid w:val="00D4069F"/>
    <w:rsid w:val="00D50260"/>
    <w:rsid w:val="00D84C25"/>
    <w:rsid w:val="00D9222D"/>
    <w:rsid w:val="00DC536D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4</cp:revision>
  <dcterms:created xsi:type="dcterms:W3CDTF">2023-03-02T21:32:00Z</dcterms:created>
  <dcterms:modified xsi:type="dcterms:W3CDTF">2023-03-02T21:39:00Z</dcterms:modified>
</cp:coreProperties>
</file>