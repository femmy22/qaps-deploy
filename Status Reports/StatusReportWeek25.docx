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98388" w14:textId="77777777" w:rsidR="00110679" w:rsidRDefault="00110679" w:rsidP="00CE428E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Project Members:</w:t>
      </w:r>
    </w:p>
    <w:p w14:paraId="13B7A9B6" w14:textId="04EEB3A6" w:rsidR="00CE428E" w:rsidRPr="008F4D0B" w:rsidRDefault="00B123DE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Charles</w:t>
      </w:r>
    </w:p>
    <w:p w14:paraId="07F67287" w14:textId="2F20B1D2" w:rsidR="008F4D0B" w:rsidRDefault="00B123DE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Edward</w:t>
      </w:r>
    </w:p>
    <w:p w14:paraId="14529038" w14:textId="1CA8601F" w:rsidR="00B123DE" w:rsidRDefault="00B123DE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Noah</w:t>
      </w:r>
    </w:p>
    <w:p w14:paraId="027C4D7F" w14:textId="3FF44A1C" w:rsidR="00B123DE" w:rsidRPr="008F4D0B" w:rsidRDefault="00B123DE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Christopher</w:t>
      </w:r>
    </w:p>
    <w:p w14:paraId="14945C7E" w14:textId="77777777" w:rsidR="00CE428E" w:rsidRPr="00CE428E" w:rsidRDefault="00CE428E" w:rsidP="008F4D0B">
      <w:pPr>
        <w:pStyle w:val="NormalWeb"/>
        <w:tabs>
          <w:tab w:val="left" w:pos="360"/>
        </w:tabs>
        <w:spacing w:before="0" w:beforeAutospacing="0" w:after="0" w:afterAutospacing="0"/>
        <w:ind w:firstLine="270"/>
        <w:rPr>
          <w:rFonts w:ascii="Helvetica" w:hAnsi="Helvetica" w:cs="Helvetica"/>
          <w:color w:val="000000"/>
        </w:rPr>
      </w:pPr>
    </w:p>
    <w:p w14:paraId="1AAD1123" w14:textId="77777777"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Accomplishments for the week -- and which team members participated/contributed</w:t>
      </w:r>
    </w:p>
    <w:p w14:paraId="3AE66D4D" w14:textId="5CC0C6BD" w:rsidR="00477F69" w:rsidRPr="006A1C8D" w:rsidRDefault="004D7021" w:rsidP="00477F69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Charles made a great draft of the poster</w:t>
      </w:r>
    </w:p>
    <w:p w14:paraId="7E98835F" w14:textId="18D4B627" w:rsidR="007E2862" w:rsidRDefault="007E2862" w:rsidP="007E2862">
      <w:pPr>
        <w:pStyle w:val="NormalWeb"/>
        <w:spacing w:before="0" w:beforeAutospacing="0" w:after="0" w:afterAutospacing="0"/>
        <w:textAlignment w:val="baseline"/>
        <w:rPr>
          <w:rFonts w:ascii="Helvetica" w:hAnsi="Helvetica" w:cs="Helvetica"/>
          <w:color w:val="000000"/>
        </w:rPr>
      </w:pPr>
    </w:p>
    <w:p w14:paraId="335CA29A" w14:textId="77777777" w:rsidR="007E2862" w:rsidRDefault="007E2862" w:rsidP="007E2862">
      <w:pPr>
        <w:pStyle w:val="NormalWeb"/>
        <w:spacing w:before="0" w:beforeAutospacing="0" w:after="0" w:afterAutospacing="0"/>
        <w:textAlignment w:val="baseline"/>
        <w:rPr>
          <w:rFonts w:ascii="Helvetica" w:hAnsi="Helvetica" w:cs="Helvetica"/>
          <w:color w:val="000000"/>
        </w:rPr>
      </w:pPr>
    </w:p>
    <w:p w14:paraId="29BB516B" w14:textId="7EEB154A" w:rsidR="007E2862" w:rsidRPr="007E2862" w:rsidRDefault="00110679" w:rsidP="007E2862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Milestones to be completed and anticipated date (indicate which ones are in danger of not being met</w:t>
      </w:r>
      <w:r w:rsidR="008F4D0B">
        <w:rPr>
          <w:rFonts w:ascii="Helvetica" w:hAnsi="Helvetica" w:cs="Helvetica"/>
          <w:color w:val="000000"/>
        </w:rPr>
        <w:t xml:space="preserve">) </w:t>
      </w:r>
    </w:p>
    <w:p w14:paraId="01F64A3C" w14:textId="42CE973E" w:rsidR="00631A75" w:rsidRDefault="004D7021" w:rsidP="006A1C8D">
      <w:pPr>
        <w:pStyle w:val="NormalWeb"/>
        <w:numPr>
          <w:ilvl w:val="0"/>
          <w:numId w:val="8"/>
        </w:numPr>
        <w:spacing w:after="0"/>
        <w:textAlignment w:val="baseline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Move the “single test choice” to be more obscure</w:t>
      </w:r>
    </w:p>
    <w:p w14:paraId="0A8D0C41" w14:textId="05040724" w:rsidR="004D7021" w:rsidRDefault="004D7021" w:rsidP="004D7021">
      <w:pPr>
        <w:pStyle w:val="NormalWeb"/>
        <w:numPr>
          <w:ilvl w:val="1"/>
          <w:numId w:val="8"/>
        </w:numPr>
        <w:spacing w:after="0"/>
        <w:textAlignment w:val="baseline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Does not need to be at the expo</w:t>
      </w:r>
    </w:p>
    <w:p w14:paraId="0692B40B" w14:textId="69333987" w:rsidR="004D7021" w:rsidRDefault="004D7021" w:rsidP="004D7021">
      <w:pPr>
        <w:pStyle w:val="NormalWeb"/>
        <w:numPr>
          <w:ilvl w:val="0"/>
          <w:numId w:val="8"/>
        </w:numPr>
        <w:spacing w:after="0"/>
        <w:textAlignment w:val="baseline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Finish poster and abstract</w:t>
      </w:r>
    </w:p>
    <w:p w14:paraId="6D32EC92" w14:textId="0392E02B" w:rsidR="004D7021" w:rsidRDefault="004D7021" w:rsidP="004D7021">
      <w:pPr>
        <w:pStyle w:val="NormalWeb"/>
        <w:numPr>
          <w:ilvl w:val="0"/>
          <w:numId w:val="8"/>
        </w:numPr>
        <w:spacing w:after="0"/>
        <w:textAlignment w:val="baseline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Bring in redrawing feature</w:t>
      </w:r>
    </w:p>
    <w:p w14:paraId="34AE7883" w14:textId="5EACABB2" w:rsidR="004D7021" w:rsidRPr="006A1C8D" w:rsidRDefault="004D7021" w:rsidP="004D7021">
      <w:pPr>
        <w:pStyle w:val="NormalWeb"/>
        <w:numPr>
          <w:ilvl w:val="1"/>
          <w:numId w:val="8"/>
        </w:numPr>
        <w:spacing w:after="0"/>
        <w:textAlignment w:val="baseline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Will need to edit DDL</w:t>
      </w:r>
    </w:p>
    <w:p w14:paraId="6C415721" w14:textId="77777777" w:rsidR="00D9222D" w:rsidRPr="00D9222D" w:rsidRDefault="00D9222D" w:rsidP="00D9222D">
      <w:pPr>
        <w:pStyle w:val="NormalWeb"/>
        <w:spacing w:after="0"/>
        <w:ind w:left="720"/>
        <w:textAlignment w:val="baseline"/>
        <w:rPr>
          <w:rFonts w:ascii="Helvetica" w:hAnsi="Helvetica" w:cs="Helvetica"/>
          <w:color w:val="000000"/>
        </w:rPr>
      </w:pPr>
    </w:p>
    <w:p w14:paraId="18002C97" w14:textId="77777777" w:rsidR="008C424D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issues, problems, or conce</w:t>
      </w:r>
      <w:r w:rsidR="00CE428E">
        <w:rPr>
          <w:rFonts w:ascii="Helvetica" w:hAnsi="Helvetica" w:cs="Helvetica"/>
          <w:color w:val="000000"/>
        </w:rPr>
        <w:t>rn(s)</w:t>
      </w:r>
    </w:p>
    <w:p w14:paraId="32066C34" w14:textId="0473FB83" w:rsidR="00A65F5F" w:rsidRDefault="004D7021" w:rsidP="00631A75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SQL bug</w:t>
      </w:r>
    </w:p>
    <w:p w14:paraId="7084960C" w14:textId="41B706C3" w:rsidR="004D7021" w:rsidRDefault="004D7021" w:rsidP="00631A75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As Charles puts it, it seems kind of broken</w:t>
      </w:r>
    </w:p>
    <w:p w14:paraId="258B3A3D" w14:textId="0BB50E12" w:rsidR="004B11D5" w:rsidRPr="00995449" w:rsidRDefault="004B11D5" w:rsidP="004B11D5">
      <w:pPr>
        <w:pStyle w:val="NormalWeb"/>
        <w:numPr>
          <w:ilvl w:val="1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Certain shapes (Triangle, square) break it</w:t>
      </w:r>
    </w:p>
    <w:sectPr w:rsidR="004B11D5" w:rsidRPr="00995449" w:rsidSect="00CE428E">
      <w:headerReference w:type="default" r:id="rId7"/>
      <w:pgSz w:w="12240" w:h="15840"/>
      <w:pgMar w:top="1440" w:right="1008" w:bottom="1008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0E24E4" w14:textId="77777777" w:rsidR="00DA3372" w:rsidRDefault="00DA3372" w:rsidP="00110679">
      <w:pPr>
        <w:spacing w:after="0" w:line="240" w:lineRule="auto"/>
      </w:pPr>
      <w:r>
        <w:separator/>
      </w:r>
    </w:p>
  </w:endnote>
  <w:endnote w:type="continuationSeparator" w:id="0">
    <w:p w14:paraId="69F4FE2B" w14:textId="77777777" w:rsidR="00DA3372" w:rsidRDefault="00DA3372" w:rsidP="00110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7B137D" w14:textId="77777777" w:rsidR="00DA3372" w:rsidRDefault="00DA3372" w:rsidP="00110679">
      <w:pPr>
        <w:spacing w:after="0" w:line="240" w:lineRule="auto"/>
      </w:pPr>
      <w:r>
        <w:separator/>
      </w:r>
    </w:p>
  </w:footnote>
  <w:footnote w:type="continuationSeparator" w:id="0">
    <w:p w14:paraId="198C646D" w14:textId="77777777" w:rsidR="00DA3372" w:rsidRDefault="00DA3372" w:rsidP="00110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9EBEF" w14:textId="70EE4AF6" w:rsidR="00110679" w:rsidRDefault="00FB1759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CS</w:t>
    </w:r>
    <w:r w:rsidRPr="00FB1759">
      <w:rPr>
        <w:b/>
        <w:sz w:val="32"/>
        <w:szCs w:val="32"/>
      </w:rPr>
      <w:t>-23-321-Web-App-for-assessing-prewriting-skill-in-children</w:t>
    </w:r>
  </w:p>
  <w:p w14:paraId="2F3D2AA2" w14:textId="77777777" w:rsidR="00110679" w:rsidRPr="00110679" w:rsidRDefault="00110679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Status Report</w:t>
    </w:r>
  </w:p>
  <w:p w14:paraId="58995786" w14:textId="60ABE4A0" w:rsidR="00110679" w:rsidRPr="008F4D0B" w:rsidRDefault="00C82B63" w:rsidP="00110679">
    <w:pPr>
      <w:pStyle w:val="Header"/>
      <w:jc w:val="center"/>
      <w:rPr>
        <w:i/>
        <w:sz w:val="24"/>
        <w:szCs w:val="24"/>
      </w:rPr>
    </w:pPr>
    <w:r>
      <w:rPr>
        <w:i/>
        <w:sz w:val="24"/>
        <w:szCs w:val="24"/>
      </w:rPr>
      <w:t>3/</w:t>
    </w:r>
    <w:r w:rsidR="004D7021">
      <w:rPr>
        <w:i/>
        <w:sz w:val="24"/>
        <w:szCs w:val="24"/>
      </w:rPr>
      <w:t>23</w:t>
    </w:r>
    <w:r>
      <w:rPr>
        <w:i/>
        <w:sz w:val="24"/>
        <w:szCs w:val="24"/>
      </w:rPr>
      <w:t>/2023</w:t>
    </w:r>
  </w:p>
  <w:p w14:paraId="0DBFA53F" w14:textId="77777777" w:rsidR="00110679" w:rsidRPr="00110679" w:rsidRDefault="008F4D0B" w:rsidP="008F4D0B">
    <w:pPr>
      <w:pStyle w:val="Header"/>
      <w:jc w:val="center"/>
      <w:rPr>
        <w:b/>
        <w:sz w:val="24"/>
        <w:szCs w:val="24"/>
      </w:rPr>
    </w:pPr>
    <w:r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614EA5F" wp14:editId="3B6FFB94">
              <wp:simplePos x="0" y="0"/>
              <wp:positionH relativeFrom="margin">
                <wp:align>center</wp:align>
              </wp:positionH>
              <wp:positionV relativeFrom="paragraph">
                <wp:posOffset>98425</wp:posOffset>
              </wp:positionV>
              <wp:extent cx="6734175" cy="9525"/>
              <wp:effectExtent l="19050" t="1905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4175" cy="9525"/>
                      </a:xfrm>
                      <a:prstGeom prst="line">
                        <a:avLst/>
                      </a:prstGeom>
                      <a:ln w="31750" cmpd="sng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7972639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75pt" to="530.2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" strokecolor="#2e74b5 [2404]" strokeweight="2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52837"/>
    <w:multiLevelType w:val="hybridMultilevel"/>
    <w:tmpl w:val="FB86E3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42A4D3B"/>
    <w:multiLevelType w:val="hybridMultilevel"/>
    <w:tmpl w:val="81868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69102A"/>
    <w:multiLevelType w:val="multilevel"/>
    <w:tmpl w:val="B9743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D23EF3"/>
    <w:multiLevelType w:val="multilevel"/>
    <w:tmpl w:val="49E44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0F75F0"/>
    <w:multiLevelType w:val="multilevel"/>
    <w:tmpl w:val="9CB66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1B7EBE"/>
    <w:multiLevelType w:val="multilevel"/>
    <w:tmpl w:val="4A9ED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1858196">
    <w:abstractNumId w:val="1"/>
  </w:num>
  <w:num w:numId="2" w16cid:durableId="1337808807">
    <w:abstractNumId w:val="0"/>
  </w:num>
  <w:num w:numId="3" w16cid:durableId="3673064">
    <w:abstractNumId w:val="5"/>
  </w:num>
  <w:num w:numId="4" w16cid:durableId="1071462844">
    <w:abstractNumId w:val="2"/>
  </w:num>
  <w:num w:numId="5" w16cid:durableId="1142581961">
    <w:abstractNumId w:val="3"/>
  </w:num>
  <w:num w:numId="6" w16cid:durableId="720135664">
    <w:abstractNumId w:val="3"/>
  </w:num>
  <w:num w:numId="7" w16cid:durableId="1008017575">
    <w:abstractNumId w:val="4"/>
  </w:num>
  <w:num w:numId="8" w16cid:durableId="19255292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3DE"/>
    <w:rsid w:val="00041BA4"/>
    <w:rsid w:val="00054CC8"/>
    <w:rsid w:val="00065991"/>
    <w:rsid w:val="000769EA"/>
    <w:rsid w:val="000C30A9"/>
    <w:rsid w:val="001062DD"/>
    <w:rsid w:val="00110679"/>
    <w:rsid w:val="0011542B"/>
    <w:rsid w:val="00150448"/>
    <w:rsid w:val="001826E4"/>
    <w:rsid w:val="001D6F8D"/>
    <w:rsid w:val="00255443"/>
    <w:rsid w:val="00255482"/>
    <w:rsid w:val="0028442F"/>
    <w:rsid w:val="002A7A77"/>
    <w:rsid w:val="002B569E"/>
    <w:rsid w:val="002C7F77"/>
    <w:rsid w:val="002D044B"/>
    <w:rsid w:val="002E3335"/>
    <w:rsid w:val="003011A8"/>
    <w:rsid w:val="00336472"/>
    <w:rsid w:val="00345BE2"/>
    <w:rsid w:val="003800E7"/>
    <w:rsid w:val="003B4019"/>
    <w:rsid w:val="00412382"/>
    <w:rsid w:val="00473B00"/>
    <w:rsid w:val="00477F69"/>
    <w:rsid w:val="004B11D5"/>
    <w:rsid w:val="004B3652"/>
    <w:rsid w:val="004D7021"/>
    <w:rsid w:val="004E5550"/>
    <w:rsid w:val="00553209"/>
    <w:rsid w:val="005856FD"/>
    <w:rsid w:val="005A5D53"/>
    <w:rsid w:val="005B3168"/>
    <w:rsid w:val="005C0732"/>
    <w:rsid w:val="00605F66"/>
    <w:rsid w:val="006067D2"/>
    <w:rsid w:val="00631A75"/>
    <w:rsid w:val="00653F50"/>
    <w:rsid w:val="006547FF"/>
    <w:rsid w:val="00664D3A"/>
    <w:rsid w:val="006656F8"/>
    <w:rsid w:val="00671386"/>
    <w:rsid w:val="006A1C8D"/>
    <w:rsid w:val="006E6D4E"/>
    <w:rsid w:val="00707576"/>
    <w:rsid w:val="00715515"/>
    <w:rsid w:val="007448D3"/>
    <w:rsid w:val="007711D1"/>
    <w:rsid w:val="007E2862"/>
    <w:rsid w:val="00814AEF"/>
    <w:rsid w:val="0085296B"/>
    <w:rsid w:val="008712A9"/>
    <w:rsid w:val="008B4ABA"/>
    <w:rsid w:val="008F4D0B"/>
    <w:rsid w:val="008F4D4B"/>
    <w:rsid w:val="0094275D"/>
    <w:rsid w:val="00993DD3"/>
    <w:rsid w:val="00995449"/>
    <w:rsid w:val="00A02C0F"/>
    <w:rsid w:val="00A65F5F"/>
    <w:rsid w:val="00A804C4"/>
    <w:rsid w:val="00A8456A"/>
    <w:rsid w:val="00AB0CBC"/>
    <w:rsid w:val="00AB5493"/>
    <w:rsid w:val="00AD3211"/>
    <w:rsid w:val="00B0436B"/>
    <w:rsid w:val="00B123DE"/>
    <w:rsid w:val="00B144B7"/>
    <w:rsid w:val="00B96768"/>
    <w:rsid w:val="00C17343"/>
    <w:rsid w:val="00C24B47"/>
    <w:rsid w:val="00C374F4"/>
    <w:rsid w:val="00C413E5"/>
    <w:rsid w:val="00C764B1"/>
    <w:rsid w:val="00C82ACA"/>
    <w:rsid w:val="00C82B63"/>
    <w:rsid w:val="00C95FDA"/>
    <w:rsid w:val="00CD1F18"/>
    <w:rsid w:val="00CE428E"/>
    <w:rsid w:val="00CE5852"/>
    <w:rsid w:val="00D4069F"/>
    <w:rsid w:val="00D50260"/>
    <w:rsid w:val="00D84C25"/>
    <w:rsid w:val="00D9222D"/>
    <w:rsid w:val="00DA3372"/>
    <w:rsid w:val="00DC536D"/>
    <w:rsid w:val="00DD2451"/>
    <w:rsid w:val="00EB1CEB"/>
    <w:rsid w:val="00EB3580"/>
    <w:rsid w:val="00ED313B"/>
    <w:rsid w:val="00F15F74"/>
    <w:rsid w:val="00FB1759"/>
    <w:rsid w:val="00FF2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594786"/>
  <w15:chartTrackingRefBased/>
  <w15:docId w15:val="{8CC12681-54B0-45E0-857F-A204A10BC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0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679"/>
  </w:style>
  <w:style w:type="paragraph" w:styleId="Footer">
    <w:name w:val="footer"/>
    <w:basedOn w:val="Normal"/>
    <w:link w:val="Foot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679"/>
  </w:style>
  <w:style w:type="paragraph" w:styleId="ListParagraph">
    <w:name w:val="List Paragraph"/>
    <w:basedOn w:val="Normal"/>
    <w:uiPriority w:val="34"/>
    <w:qFormat/>
    <w:rsid w:val="00CE42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80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chool\Capstone\CS-23-321-Web-App-for-assessing-prewriting-skill-in-children\Status%20Reports\Status%20Report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Status Reports.dotx</Template>
  <TotalTime>6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Smith</dc:creator>
  <cp:keywords/>
  <dc:description/>
  <cp:lastModifiedBy>Christopher Smith</cp:lastModifiedBy>
  <cp:revision>4</cp:revision>
  <dcterms:created xsi:type="dcterms:W3CDTF">2023-03-27T21:30:00Z</dcterms:created>
  <dcterms:modified xsi:type="dcterms:W3CDTF">2023-03-27T21:36:00Z</dcterms:modified>
</cp:coreProperties>
</file>