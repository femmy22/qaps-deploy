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3AE66D4D" w14:textId="182DE67E" w:rsidR="00477F69" w:rsidRDefault="00CC1CCC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Redrawing Complete</w:t>
      </w:r>
    </w:p>
    <w:p w14:paraId="1F4E56DF" w14:textId="5F2A71AC" w:rsidR="00CC1CCC" w:rsidRDefault="00CC1CCC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Error handling implemented for any calculations in place</w:t>
      </w:r>
    </w:p>
    <w:p w14:paraId="1497CD2D" w14:textId="567D2B12" w:rsidR="00CC1CCC" w:rsidRPr="006A1C8D" w:rsidRDefault="00CC1CCC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Backend overhaul to handle DB throttling</w:t>
      </w:r>
    </w:p>
    <w:p w14:paraId="7E98835F" w14:textId="18D4B62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335CA29A" w14:textId="7777777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29BB516B" w14:textId="7EEB154A" w:rsidR="007E2862" w:rsidRPr="007E2862" w:rsidRDefault="00110679" w:rsidP="007E2862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34AE7883" w14:textId="3022B42D" w:rsidR="004D7021" w:rsidRPr="00CC1CCC" w:rsidRDefault="00CC1CCC" w:rsidP="00CC1CC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Next Friday IAB meeting presentation</w:t>
      </w:r>
    </w:p>
    <w:p w14:paraId="6C415721" w14:textId="77777777" w:rsidR="00D9222D" w:rsidRPr="00D9222D" w:rsidRDefault="00D9222D" w:rsidP="00D9222D">
      <w:pPr>
        <w:pStyle w:val="NormalWeb"/>
        <w:spacing w:after="0"/>
        <w:ind w:left="72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5C55E791" w14:textId="3AA17F4C" w:rsidR="00CC1CCC" w:rsidRDefault="00CC1CCC" w:rsidP="00CC1CC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 need to test for potential DB throttling.</w:t>
      </w:r>
    </w:p>
    <w:p w14:paraId="0FAC9769" w14:textId="04D372F7" w:rsidR="00CC1CCC" w:rsidRPr="00CC1CCC" w:rsidRDefault="00CC1CCC" w:rsidP="00CC1CC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Triangle and Square may never be 100% functional.</w:t>
      </w:r>
    </w:p>
    <w:sectPr w:rsidR="00CC1CCC" w:rsidRPr="00CC1CCC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83F27" w14:textId="77777777" w:rsidR="00A5419F" w:rsidRDefault="00A5419F" w:rsidP="00110679">
      <w:pPr>
        <w:spacing w:after="0" w:line="240" w:lineRule="auto"/>
      </w:pPr>
      <w:r>
        <w:separator/>
      </w:r>
    </w:p>
  </w:endnote>
  <w:endnote w:type="continuationSeparator" w:id="0">
    <w:p w14:paraId="584763B9" w14:textId="77777777" w:rsidR="00A5419F" w:rsidRDefault="00A5419F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CFFA" w14:textId="77777777" w:rsidR="00A5419F" w:rsidRDefault="00A5419F" w:rsidP="00110679">
      <w:pPr>
        <w:spacing w:after="0" w:line="240" w:lineRule="auto"/>
      </w:pPr>
      <w:r>
        <w:separator/>
      </w:r>
    </w:p>
  </w:footnote>
  <w:footnote w:type="continuationSeparator" w:id="0">
    <w:p w14:paraId="4D1D9EFC" w14:textId="77777777" w:rsidR="00A5419F" w:rsidRDefault="00A5419F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066C2DDD" w:rsidR="00110679" w:rsidRPr="008F4D0B" w:rsidRDefault="00C82B63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3/</w:t>
    </w:r>
    <w:r w:rsidR="00CC1CCC">
      <w:rPr>
        <w:i/>
        <w:sz w:val="24"/>
        <w:szCs w:val="24"/>
      </w:rPr>
      <w:t>30</w:t>
    </w:r>
    <w:r>
      <w:rPr>
        <w:i/>
        <w:sz w:val="24"/>
        <w:szCs w:val="24"/>
      </w:rPr>
      <w:t>/2023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41BA4"/>
    <w:rsid w:val="00054CC8"/>
    <w:rsid w:val="00065991"/>
    <w:rsid w:val="000769EA"/>
    <w:rsid w:val="000C30A9"/>
    <w:rsid w:val="001062DD"/>
    <w:rsid w:val="00110679"/>
    <w:rsid w:val="0011542B"/>
    <w:rsid w:val="00150448"/>
    <w:rsid w:val="001826E4"/>
    <w:rsid w:val="001D6F8D"/>
    <w:rsid w:val="00255443"/>
    <w:rsid w:val="00255482"/>
    <w:rsid w:val="0028442F"/>
    <w:rsid w:val="002A7A77"/>
    <w:rsid w:val="002B569E"/>
    <w:rsid w:val="002C7F77"/>
    <w:rsid w:val="002D044B"/>
    <w:rsid w:val="002E3335"/>
    <w:rsid w:val="003011A8"/>
    <w:rsid w:val="00336472"/>
    <w:rsid w:val="00345BE2"/>
    <w:rsid w:val="003800E7"/>
    <w:rsid w:val="003B4019"/>
    <w:rsid w:val="00412382"/>
    <w:rsid w:val="00473B00"/>
    <w:rsid w:val="00477F69"/>
    <w:rsid w:val="004B11D5"/>
    <w:rsid w:val="004B3652"/>
    <w:rsid w:val="004D7021"/>
    <w:rsid w:val="004E5550"/>
    <w:rsid w:val="00553209"/>
    <w:rsid w:val="005856FD"/>
    <w:rsid w:val="005A5D53"/>
    <w:rsid w:val="005B3168"/>
    <w:rsid w:val="005C0732"/>
    <w:rsid w:val="00605F66"/>
    <w:rsid w:val="006067D2"/>
    <w:rsid w:val="00631A75"/>
    <w:rsid w:val="00640F2F"/>
    <w:rsid w:val="00653F50"/>
    <w:rsid w:val="006547FF"/>
    <w:rsid w:val="00664D3A"/>
    <w:rsid w:val="006656F8"/>
    <w:rsid w:val="00671386"/>
    <w:rsid w:val="006A1C8D"/>
    <w:rsid w:val="006E6D4E"/>
    <w:rsid w:val="00707576"/>
    <w:rsid w:val="00715515"/>
    <w:rsid w:val="007448D3"/>
    <w:rsid w:val="007711D1"/>
    <w:rsid w:val="007E2862"/>
    <w:rsid w:val="00814AEF"/>
    <w:rsid w:val="0085296B"/>
    <w:rsid w:val="008712A9"/>
    <w:rsid w:val="008B4ABA"/>
    <w:rsid w:val="008F4D0B"/>
    <w:rsid w:val="008F4D4B"/>
    <w:rsid w:val="0094275D"/>
    <w:rsid w:val="00993DD3"/>
    <w:rsid w:val="00995449"/>
    <w:rsid w:val="00A02C0F"/>
    <w:rsid w:val="00A5419F"/>
    <w:rsid w:val="00A65F5F"/>
    <w:rsid w:val="00A804C4"/>
    <w:rsid w:val="00A8456A"/>
    <w:rsid w:val="00AB0CBC"/>
    <w:rsid w:val="00AB5493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764B1"/>
    <w:rsid w:val="00C82ACA"/>
    <w:rsid w:val="00C82B63"/>
    <w:rsid w:val="00C95FDA"/>
    <w:rsid w:val="00CC1CCC"/>
    <w:rsid w:val="00CD1F18"/>
    <w:rsid w:val="00CE428E"/>
    <w:rsid w:val="00CE5852"/>
    <w:rsid w:val="00D4069F"/>
    <w:rsid w:val="00D50260"/>
    <w:rsid w:val="00D84C25"/>
    <w:rsid w:val="00D9222D"/>
    <w:rsid w:val="00DA3372"/>
    <w:rsid w:val="00DC536D"/>
    <w:rsid w:val="00DD2451"/>
    <w:rsid w:val="00EB1CEB"/>
    <w:rsid w:val="00EB3580"/>
    <w:rsid w:val="00ED313B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3</cp:revision>
  <dcterms:created xsi:type="dcterms:W3CDTF">2023-04-13T00:45:00Z</dcterms:created>
  <dcterms:modified xsi:type="dcterms:W3CDTF">2023-04-13T00:48:00Z</dcterms:modified>
</cp:coreProperties>
</file>