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5B17FF53" w14:textId="03C021CC" w:rsidR="00667841" w:rsidRDefault="005E7779" w:rsidP="00477F6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Video Presentation is close to completion</w:t>
      </w:r>
    </w:p>
    <w:p w14:paraId="7CDD4654" w14:textId="27AA4C4A" w:rsidR="005E7779" w:rsidRDefault="005E7779" w:rsidP="00477F6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Left hand support integrated</w:t>
      </w:r>
    </w:p>
    <w:p w14:paraId="4B3D6948" w14:textId="7E765864" w:rsidR="005E7779" w:rsidRDefault="005E7779" w:rsidP="00477F6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Measurement table added to records</w:t>
      </w:r>
    </w:p>
    <w:p w14:paraId="1D29E626" w14:textId="010BEDB9" w:rsidR="005E7779" w:rsidRPr="006A1C8D" w:rsidRDefault="005E7779" w:rsidP="00477F6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IAB meeting went very well</w:t>
      </w:r>
    </w:p>
    <w:p w14:paraId="7E98835F" w14:textId="18D4B62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335CA29A" w14:textId="7777777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29BB516B" w14:textId="7EEB154A" w:rsidR="007E2862" w:rsidRPr="007E2862" w:rsidRDefault="00110679" w:rsidP="007E2862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2B713F4C" w14:textId="74859479" w:rsidR="00115B8E" w:rsidRDefault="005E7779" w:rsidP="00CC1CCC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Game-ification of the project for the expo</w:t>
      </w:r>
    </w:p>
    <w:p w14:paraId="439DE543" w14:textId="5E5520A6" w:rsidR="005E7779" w:rsidRDefault="005E7779" w:rsidP="00CC1CCC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documentation</w:t>
      </w:r>
    </w:p>
    <w:p w14:paraId="02D26E74" w14:textId="09DC6634" w:rsidR="005E7779" w:rsidRDefault="005E7779" w:rsidP="00CC1CCC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More advanced sorting</w:t>
      </w:r>
    </w:p>
    <w:p w14:paraId="67499C40" w14:textId="7454C903" w:rsidR="005E7779" w:rsidRPr="00CC1CCC" w:rsidRDefault="005E7779" w:rsidP="00CC1CCC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Update ico file</w:t>
      </w:r>
    </w:p>
    <w:p w14:paraId="6C415721" w14:textId="77777777" w:rsidR="00D9222D" w:rsidRPr="00D9222D" w:rsidRDefault="00D9222D" w:rsidP="00D9222D">
      <w:pPr>
        <w:pStyle w:val="NormalWeb"/>
        <w:spacing w:after="0"/>
        <w:ind w:left="720"/>
        <w:textAlignment w:val="baseline"/>
        <w:rPr>
          <w:rFonts w:ascii="Helvetica" w:hAnsi="Helvetica" w:cs="Helvetica"/>
          <w:color w:val="000000"/>
        </w:rPr>
      </w:pPr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0FAC9769" w14:textId="799A7874" w:rsidR="00CC1CCC" w:rsidRPr="00CC1CCC" w:rsidRDefault="005E7779" w:rsidP="00CC1CCC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Hard stress testing not done yet; RIP if it breaks</w:t>
      </w:r>
    </w:p>
    <w:sectPr w:rsidR="00CC1CCC" w:rsidRPr="00CC1CCC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39F35" w14:textId="77777777" w:rsidR="00143E0C" w:rsidRDefault="00143E0C" w:rsidP="00110679">
      <w:pPr>
        <w:spacing w:after="0" w:line="240" w:lineRule="auto"/>
      </w:pPr>
      <w:r>
        <w:separator/>
      </w:r>
    </w:p>
  </w:endnote>
  <w:endnote w:type="continuationSeparator" w:id="0">
    <w:p w14:paraId="2DC4E561" w14:textId="77777777" w:rsidR="00143E0C" w:rsidRDefault="00143E0C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73CEC" w14:textId="77777777" w:rsidR="00143E0C" w:rsidRDefault="00143E0C" w:rsidP="00110679">
      <w:pPr>
        <w:spacing w:after="0" w:line="240" w:lineRule="auto"/>
      </w:pPr>
      <w:r>
        <w:separator/>
      </w:r>
    </w:p>
  </w:footnote>
  <w:footnote w:type="continuationSeparator" w:id="0">
    <w:p w14:paraId="3A731536" w14:textId="77777777" w:rsidR="00143E0C" w:rsidRDefault="00143E0C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-23-321-Web-App-for-assessing-prewriting-skill-in-children</w:t>
    </w:r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53F7CFD5" w:rsidR="00110679" w:rsidRPr="008F4D0B" w:rsidRDefault="00667841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4</w:t>
    </w:r>
    <w:r w:rsidR="00C82B63">
      <w:rPr>
        <w:i/>
        <w:sz w:val="24"/>
        <w:szCs w:val="24"/>
      </w:rPr>
      <w:t>/</w:t>
    </w:r>
    <w:r w:rsidR="005E7779">
      <w:rPr>
        <w:i/>
        <w:sz w:val="24"/>
        <w:szCs w:val="24"/>
      </w:rPr>
      <w:t>13</w:t>
    </w:r>
    <w:r w:rsidR="00C82B63">
      <w:rPr>
        <w:i/>
        <w:sz w:val="24"/>
        <w:szCs w:val="24"/>
      </w:rPr>
      <w:t>/2023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02A"/>
    <w:multiLevelType w:val="multilevel"/>
    <w:tmpl w:val="B97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23EF3"/>
    <w:multiLevelType w:val="multilevel"/>
    <w:tmpl w:val="49E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F75F0"/>
    <w:multiLevelType w:val="multilevel"/>
    <w:tmpl w:val="9CB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B7EBE"/>
    <w:multiLevelType w:val="multilevel"/>
    <w:tmpl w:val="4A9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8196">
    <w:abstractNumId w:val="1"/>
  </w:num>
  <w:num w:numId="2" w16cid:durableId="1337808807">
    <w:abstractNumId w:val="0"/>
  </w:num>
  <w:num w:numId="3" w16cid:durableId="3673064">
    <w:abstractNumId w:val="5"/>
  </w:num>
  <w:num w:numId="4" w16cid:durableId="1071462844">
    <w:abstractNumId w:val="2"/>
  </w:num>
  <w:num w:numId="5" w16cid:durableId="1142581961">
    <w:abstractNumId w:val="3"/>
  </w:num>
  <w:num w:numId="6" w16cid:durableId="720135664">
    <w:abstractNumId w:val="3"/>
  </w:num>
  <w:num w:numId="7" w16cid:durableId="1008017575">
    <w:abstractNumId w:val="4"/>
  </w:num>
  <w:num w:numId="8" w16cid:durableId="1925529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041BA4"/>
    <w:rsid w:val="00054CC8"/>
    <w:rsid w:val="00065991"/>
    <w:rsid w:val="000769EA"/>
    <w:rsid w:val="000B4489"/>
    <w:rsid w:val="000C30A9"/>
    <w:rsid w:val="001062DD"/>
    <w:rsid w:val="00110679"/>
    <w:rsid w:val="0011542B"/>
    <w:rsid w:val="00115B8E"/>
    <w:rsid w:val="00143E0C"/>
    <w:rsid w:val="00150448"/>
    <w:rsid w:val="001826E4"/>
    <w:rsid w:val="001D6F8D"/>
    <w:rsid w:val="00255443"/>
    <w:rsid w:val="00255482"/>
    <w:rsid w:val="0028442F"/>
    <w:rsid w:val="00286909"/>
    <w:rsid w:val="002A7A77"/>
    <w:rsid w:val="002B569E"/>
    <w:rsid w:val="002C7F77"/>
    <w:rsid w:val="002D044B"/>
    <w:rsid w:val="002E3335"/>
    <w:rsid w:val="003011A8"/>
    <w:rsid w:val="00336472"/>
    <w:rsid w:val="00345BE2"/>
    <w:rsid w:val="003800E7"/>
    <w:rsid w:val="003B4019"/>
    <w:rsid w:val="00412382"/>
    <w:rsid w:val="00473B00"/>
    <w:rsid w:val="00477F69"/>
    <w:rsid w:val="004B11D5"/>
    <w:rsid w:val="004B3652"/>
    <w:rsid w:val="004D7021"/>
    <w:rsid w:val="004E5550"/>
    <w:rsid w:val="00553209"/>
    <w:rsid w:val="005856FD"/>
    <w:rsid w:val="005A5D53"/>
    <w:rsid w:val="005B3168"/>
    <w:rsid w:val="005C0732"/>
    <w:rsid w:val="005E7779"/>
    <w:rsid w:val="00605F66"/>
    <w:rsid w:val="006067D2"/>
    <w:rsid w:val="00631A75"/>
    <w:rsid w:val="00640F2F"/>
    <w:rsid w:val="00653F50"/>
    <w:rsid w:val="006547FF"/>
    <w:rsid w:val="00664D3A"/>
    <w:rsid w:val="006656F8"/>
    <w:rsid w:val="00667841"/>
    <w:rsid w:val="00671386"/>
    <w:rsid w:val="006A1C8D"/>
    <w:rsid w:val="006E6D4E"/>
    <w:rsid w:val="00707576"/>
    <w:rsid w:val="00715515"/>
    <w:rsid w:val="007448D3"/>
    <w:rsid w:val="007711D1"/>
    <w:rsid w:val="007E2862"/>
    <w:rsid w:val="00814AEF"/>
    <w:rsid w:val="0085296B"/>
    <w:rsid w:val="008712A9"/>
    <w:rsid w:val="008B4ABA"/>
    <w:rsid w:val="008F4D0B"/>
    <w:rsid w:val="008F4D4B"/>
    <w:rsid w:val="0094275D"/>
    <w:rsid w:val="00993DD3"/>
    <w:rsid w:val="00995449"/>
    <w:rsid w:val="00A02C0F"/>
    <w:rsid w:val="00A65F5F"/>
    <w:rsid w:val="00A804C4"/>
    <w:rsid w:val="00A8456A"/>
    <w:rsid w:val="00AB0CBC"/>
    <w:rsid w:val="00AB5493"/>
    <w:rsid w:val="00AD3211"/>
    <w:rsid w:val="00B0436B"/>
    <w:rsid w:val="00B123DE"/>
    <w:rsid w:val="00B144B7"/>
    <w:rsid w:val="00B96768"/>
    <w:rsid w:val="00C17343"/>
    <w:rsid w:val="00C24B47"/>
    <w:rsid w:val="00C374F4"/>
    <w:rsid w:val="00C413E5"/>
    <w:rsid w:val="00C764B1"/>
    <w:rsid w:val="00C82ACA"/>
    <w:rsid w:val="00C82B63"/>
    <w:rsid w:val="00C85FC1"/>
    <w:rsid w:val="00C95FDA"/>
    <w:rsid w:val="00CC1CCC"/>
    <w:rsid w:val="00CD1F18"/>
    <w:rsid w:val="00CE428E"/>
    <w:rsid w:val="00CE5852"/>
    <w:rsid w:val="00D4069F"/>
    <w:rsid w:val="00D50260"/>
    <w:rsid w:val="00D84C25"/>
    <w:rsid w:val="00D9222D"/>
    <w:rsid w:val="00DA3372"/>
    <w:rsid w:val="00DC536D"/>
    <w:rsid w:val="00DD2451"/>
    <w:rsid w:val="00EB1CEB"/>
    <w:rsid w:val="00EB3580"/>
    <w:rsid w:val="00ED313B"/>
    <w:rsid w:val="00F15F74"/>
    <w:rsid w:val="00FB1759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3</cp:revision>
  <dcterms:created xsi:type="dcterms:W3CDTF">2023-04-14T23:06:00Z</dcterms:created>
  <dcterms:modified xsi:type="dcterms:W3CDTF">2023-04-14T23:09:00Z</dcterms:modified>
</cp:coreProperties>
</file>