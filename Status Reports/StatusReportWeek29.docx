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1D29E626" w14:textId="04BB9B38" w:rsidR="005E7779" w:rsidRDefault="0067250D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67250D">
        <w:rPr>
          <w:rFonts w:ascii="Helvetica" w:hAnsi="Helvetica" w:cs="Helvetica"/>
          <w:color w:val="000000"/>
        </w:rPr>
        <w:t xml:space="preserve">Expo branch is almost </w:t>
      </w:r>
      <w:proofErr w:type="gramStart"/>
      <w:r w:rsidRPr="0067250D">
        <w:rPr>
          <w:rFonts w:ascii="Helvetica" w:hAnsi="Helvetica" w:cs="Helvetica"/>
          <w:color w:val="000000"/>
        </w:rPr>
        <w:t>done</w:t>
      </w:r>
      <w:proofErr w:type="gramEnd"/>
    </w:p>
    <w:p w14:paraId="72E9C1B7" w14:textId="60B1722F" w:rsidR="0067250D" w:rsidRPr="006A1C8D" w:rsidRDefault="0067250D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67250D">
        <w:rPr>
          <w:rFonts w:ascii="Helvetica" w:hAnsi="Helvetica" w:cs="Helvetica"/>
          <w:color w:val="000000"/>
        </w:rPr>
        <w:t xml:space="preserve">Records table/page is more </w:t>
      </w:r>
      <w:proofErr w:type="gramStart"/>
      <w:r w:rsidRPr="0067250D">
        <w:rPr>
          <w:rFonts w:ascii="Helvetica" w:hAnsi="Helvetica" w:cs="Helvetica"/>
          <w:color w:val="000000"/>
        </w:rPr>
        <w:t>advanced</w:t>
      </w:r>
      <w:proofErr w:type="gramEnd"/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67499C40" w14:textId="0C53F92F" w:rsidR="005E7779" w:rsidRDefault="0067250D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7250D">
        <w:rPr>
          <w:rFonts w:ascii="Helvetica" w:hAnsi="Helvetica" w:cs="Helvetica"/>
          <w:color w:val="000000"/>
        </w:rPr>
        <w:t>UI upgrades for front end</w:t>
      </w:r>
    </w:p>
    <w:p w14:paraId="56B7F231" w14:textId="2AEE17DA" w:rsidR="0067250D" w:rsidRDefault="0067250D" w:rsidP="0067250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Font consistency</w:t>
      </w:r>
    </w:p>
    <w:p w14:paraId="60DBEF77" w14:textId="5C600567" w:rsidR="0067250D" w:rsidRDefault="0067250D" w:rsidP="0067250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Expo UI upgrades</w:t>
      </w:r>
    </w:p>
    <w:p w14:paraId="50F41D5C" w14:textId="79EFB4AD" w:rsidR="0067250D" w:rsidRDefault="0067250D" w:rsidP="0067250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7250D">
        <w:rPr>
          <w:rFonts w:ascii="Helvetica" w:hAnsi="Helvetica" w:cs="Helvetica"/>
          <w:color w:val="000000"/>
        </w:rPr>
        <w:t xml:space="preserve">Apple TV prepped and tested with projecting </w:t>
      </w:r>
      <w:proofErr w:type="gramStart"/>
      <w:r w:rsidRPr="0067250D">
        <w:rPr>
          <w:rFonts w:ascii="Helvetica" w:hAnsi="Helvetica" w:cs="Helvetica"/>
          <w:color w:val="000000"/>
        </w:rPr>
        <w:t>iPads</w:t>
      </w:r>
      <w:proofErr w:type="gramEnd"/>
    </w:p>
    <w:p w14:paraId="3E1D8CA1" w14:textId="561B4E47" w:rsidR="0067250D" w:rsidRPr="00CC1CCC" w:rsidRDefault="0067250D" w:rsidP="0067250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7250D">
        <w:rPr>
          <w:rFonts w:ascii="Helvetica" w:hAnsi="Helvetica" w:cs="Helvetica"/>
          <w:color w:val="000000"/>
        </w:rPr>
        <w:t>Brush up on some documentation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FAC9769" w14:textId="33A31D7E" w:rsidR="00CC1CCC" w:rsidRPr="00CC1CCC" w:rsidRDefault="0067250D" w:rsidP="00CC1CC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7250D">
        <w:rPr>
          <w:rFonts w:ascii="Helvetica" w:hAnsi="Helvetica" w:cs="Helvetica"/>
          <w:color w:val="000000"/>
        </w:rPr>
        <w:t xml:space="preserve">We are unsure </w:t>
      </w:r>
      <w:proofErr w:type="gramStart"/>
      <w:r w:rsidRPr="0067250D">
        <w:rPr>
          <w:rFonts w:ascii="Helvetica" w:hAnsi="Helvetica" w:cs="Helvetica"/>
          <w:color w:val="000000"/>
        </w:rPr>
        <w:t>of</w:t>
      </w:r>
      <w:proofErr w:type="gramEnd"/>
      <w:r w:rsidRPr="0067250D">
        <w:rPr>
          <w:rFonts w:ascii="Helvetica" w:hAnsi="Helvetica" w:cs="Helvetica"/>
          <w:color w:val="000000"/>
        </w:rPr>
        <w:t xml:space="preserve"> what the marketing department is requesting from us.</w:t>
      </w:r>
    </w:p>
    <w:sectPr w:rsidR="00CC1CCC" w:rsidRPr="00CC1CCC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4851" w14:textId="77777777" w:rsidR="00A23C8E" w:rsidRDefault="00A23C8E" w:rsidP="00110679">
      <w:pPr>
        <w:spacing w:after="0" w:line="240" w:lineRule="auto"/>
      </w:pPr>
      <w:r>
        <w:separator/>
      </w:r>
    </w:p>
  </w:endnote>
  <w:endnote w:type="continuationSeparator" w:id="0">
    <w:p w14:paraId="5663DB10" w14:textId="77777777" w:rsidR="00A23C8E" w:rsidRDefault="00A23C8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32B5" w14:textId="77777777" w:rsidR="00A23C8E" w:rsidRDefault="00A23C8E" w:rsidP="00110679">
      <w:pPr>
        <w:spacing w:after="0" w:line="240" w:lineRule="auto"/>
      </w:pPr>
      <w:r>
        <w:separator/>
      </w:r>
    </w:p>
  </w:footnote>
  <w:footnote w:type="continuationSeparator" w:id="0">
    <w:p w14:paraId="02BFA90A" w14:textId="77777777" w:rsidR="00A23C8E" w:rsidRDefault="00A23C8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</w:t>
    </w:r>
    <w:proofErr w:type="gramStart"/>
    <w:r w:rsidRPr="00FB1759">
      <w:rPr>
        <w:b/>
        <w:sz w:val="32"/>
        <w:szCs w:val="32"/>
      </w:rPr>
      <w:t>children</w:t>
    </w:r>
    <w:proofErr w:type="gramEnd"/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5D55A16C" w:rsidR="00110679" w:rsidRPr="008F4D0B" w:rsidRDefault="00667841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</w:t>
    </w:r>
    <w:r w:rsidR="00C82B63">
      <w:rPr>
        <w:i/>
        <w:sz w:val="24"/>
        <w:szCs w:val="24"/>
      </w:rPr>
      <w:t>/</w:t>
    </w:r>
    <w:r w:rsidR="0067250D">
      <w:rPr>
        <w:i/>
        <w:sz w:val="24"/>
        <w:szCs w:val="24"/>
      </w:rPr>
      <w:t>20</w:t>
    </w:r>
    <w:r w:rsidR="00C82B63"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65991"/>
    <w:rsid w:val="000769EA"/>
    <w:rsid w:val="000B4489"/>
    <w:rsid w:val="000C30A9"/>
    <w:rsid w:val="001062DD"/>
    <w:rsid w:val="00110679"/>
    <w:rsid w:val="0011542B"/>
    <w:rsid w:val="00115B8E"/>
    <w:rsid w:val="00143E0C"/>
    <w:rsid w:val="00150448"/>
    <w:rsid w:val="001826E4"/>
    <w:rsid w:val="001D6F8D"/>
    <w:rsid w:val="00255443"/>
    <w:rsid w:val="00255482"/>
    <w:rsid w:val="0028442F"/>
    <w:rsid w:val="00286909"/>
    <w:rsid w:val="002A7A77"/>
    <w:rsid w:val="002B569E"/>
    <w:rsid w:val="002C7F77"/>
    <w:rsid w:val="002D044B"/>
    <w:rsid w:val="002E3335"/>
    <w:rsid w:val="003011A8"/>
    <w:rsid w:val="00336472"/>
    <w:rsid w:val="00345BE2"/>
    <w:rsid w:val="003800E7"/>
    <w:rsid w:val="003B4019"/>
    <w:rsid w:val="00412382"/>
    <w:rsid w:val="00473B00"/>
    <w:rsid w:val="00477F69"/>
    <w:rsid w:val="004B11D5"/>
    <w:rsid w:val="004B3652"/>
    <w:rsid w:val="004D7021"/>
    <w:rsid w:val="004E5550"/>
    <w:rsid w:val="00553209"/>
    <w:rsid w:val="005856FD"/>
    <w:rsid w:val="005A5D53"/>
    <w:rsid w:val="005B3168"/>
    <w:rsid w:val="005C0732"/>
    <w:rsid w:val="005E7779"/>
    <w:rsid w:val="00605F66"/>
    <w:rsid w:val="006067D2"/>
    <w:rsid w:val="00631A75"/>
    <w:rsid w:val="00640F2F"/>
    <w:rsid w:val="00653F50"/>
    <w:rsid w:val="006547FF"/>
    <w:rsid w:val="00664D3A"/>
    <w:rsid w:val="006656F8"/>
    <w:rsid w:val="00667841"/>
    <w:rsid w:val="00671386"/>
    <w:rsid w:val="0067250D"/>
    <w:rsid w:val="006A1C8D"/>
    <w:rsid w:val="006E6D4E"/>
    <w:rsid w:val="00707576"/>
    <w:rsid w:val="00715515"/>
    <w:rsid w:val="007448D3"/>
    <w:rsid w:val="007711D1"/>
    <w:rsid w:val="007E2862"/>
    <w:rsid w:val="00814AEF"/>
    <w:rsid w:val="0085296B"/>
    <w:rsid w:val="008712A9"/>
    <w:rsid w:val="008B4ABA"/>
    <w:rsid w:val="008F4D0B"/>
    <w:rsid w:val="008F4D4B"/>
    <w:rsid w:val="0094275D"/>
    <w:rsid w:val="00993DD3"/>
    <w:rsid w:val="00995449"/>
    <w:rsid w:val="00A02C0F"/>
    <w:rsid w:val="00A23C8E"/>
    <w:rsid w:val="00A65F5F"/>
    <w:rsid w:val="00A804C4"/>
    <w:rsid w:val="00A8456A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764B1"/>
    <w:rsid w:val="00C82ACA"/>
    <w:rsid w:val="00C82B63"/>
    <w:rsid w:val="00C85FC1"/>
    <w:rsid w:val="00C95FDA"/>
    <w:rsid w:val="00CB2107"/>
    <w:rsid w:val="00CC1CCC"/>
    <w:rsid w:val="00CD1F18"/>
    <w:rsid w:val="00CE428E"/>
    <w:rsid w:val="00CE5852"/>
    <w:rsid w:val="00D4069F"/>
    <w:rsid w:val="00D50260"/>
    <w:rsid w:val="00D84C25"/>
    <w:rsid w:val="00D9222D"/>
    <w:rsid w:val="00DA3372"/>
    <w:rsid w:val="00DC536D"/>
    <w:rsid w:val="00DD2451"/>
    <w:rsid w:val="00EB1CEB"/>
    <w:rsid w:val="00EB3580"/>
    <w:rsid w:val="00ED313B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2023-04-22T00:47:00Z</dcterms:created>
  <dcterms:modified xsi:type="dcterms:W3CDTF">2023-04-22T00:50:00Z</dcterms:modified>
</cp:coreProperties>
</file>