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8388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13B7A9B6" w14:textId="04EEB3A6" w:rsidR="00CE428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Charles</w:t>
      </w:r>
    </w:p>
    <w:p w14:paraId="07F67287" w14:textId="2F20B1D2" w:rsid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Edward</w:t>
      </w:r>
    </w:p>
    <w:p w14:paraId="14529038" w14:textId="1CA8601F" w:rsidR="00B123DE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Noah</w:t>
      </w:r>
    </w:p>
    <w:p w14:paraId="027C4D7F" w14:textId="3FF44A1C" w:rsidR="00B123D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Christopher</w:t>
      </w:r>
    </w:p>
    <w:p w14:paraId="14945C7E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1AAD1123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7C772A80" w14:textId="5B512B03" w:rsidR="00CE428E" w:rsidRDefault="00B123DE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Demonstrated front end and backend interaction through demonstration</w:t>
      </w:r>
    </w:p>
    <w:p w14:paraId="02A678F3" w14:textId="23F061F0" w:rsidR="008F4D0B" w:rsidRDefault="00B123DE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Review of Rough Draft of Project Proposal</w:t>
      </w:r>
    </w:p>
    <w:p w14:paraId="477AACE9" w14:textId="4A8C8C29" w:rsidR="00CE428E" w:rsidRPr="00FB1759" w:rsidRDefault="002E3335" w:rsidP="00752E76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rPr>
          <w:rFonts w:ascii="Helvetica" w:hAnsi="Helvetica" w:cs="Helvetica"/>
          <w:color w:val="000000"/>
        </w:rPr>
      </w:pPr>
      <w:r w:rsidRPr="00FB1759">
        <w:rPr>
          <w:rFonts w:ascii="Helvetica" w:hAnsi="Helvetica" w:cs="Helvetica"/>
          <w:i/>
          <w:color w:val="000000"/>
        </w:rPr>
        <w:t>Discuss questions about logic of determining roundness, line straightness, and closure</w:t>
      </w:r>
    </w:p>
    <w:p w14:paraId="48484E0C" w14:textId="77777777"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14:paraId="18E70651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71EA10BD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46FF4BF8" w14:textId="063F6AFA" w:rsidR="008F4D0B" w:rsidRDefault="007448D3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Get Python and flask working locally</w:t>
      </w:r>
      <w:r w:rsidR="00336472">
        <w:rPr>
          <w:rFonts w:ascii="Helvetica" w:hAnsi="Helvetica" w:cs="Helvetica"/>
          <w:i/>
          <w:color w:val="000000"/>
        </w:rPr>
        <w:t>; make dummy app/page</w:t>
      </w:r>
    </w:p>
    <w:p w14:paraId="49F7BECE" w14:textId="012E94E0" w:rsidR="00336472" w:rsidRPr="008F4D0B" w:rsidRDefault="00336472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Convert MATLAB code into Python</w:t>
      </w:r>
    </w:p>
    <w:p w14:paraId="4B124C26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18002C97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067ACB36" w14:textId="2ECE866F" w:rsidR="008F4D0B" w:rsidRPr="00110679" w:rsidRDefault="00FB1759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None</w:t>
      </w:r>
    </w:p>
    <w:sectPr w:rsidR="008F4D0B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EC971" w14:textId="77777777" w:rsidR="005A5D53" w:rsidRDefault="005A5D53" w:rsidP="00110679">
      <w:pPr>
        <w:spacing w:after="0" w:line="240" w:lineRule="auto"/>
      </w:pPr>
      <w:r>
        <w:separator/>
      </w:r>
    </w:p>
  </w:endnote>
  <w:endnote w:type="continuationSeparator" w:id="0">
    <w:p w14:paraId="1F64AC65" w14:textId="77777777" w:rsidR="005A5D53" w:rsidRDefault="005A5D53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788C1" w14:textId="77777777" w:rsidR="005A5D53" w:rsidRDefault="005A5D53" w:rsidP="00110679">
      <w:pPr>
        <w:spacing w:after="0" w:line="240" w:lineRule="auto"/>
      </w:pPr>
      <w:r>
        <w:separator/>
      </w:r>
    </w:p>
  </w:footnote>
  <w:footnote w:type="continuationSeparator" w:id="0">
    <w:p w14:paraId="7C0E3370" w14:textId="77777777" w:rsidR="005A5D53" w:rsidRDefault="005A5D53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EBEF" w14:textId="70EE4AF6" w:rsidR="00110679" w:rsidRDefault="00FB175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r w:rsidRPr="00FB1759">
      <w:rPr>
        <w:b/>
        <w:sz w:val="32"/>
        <w:szCs w:val="32"/>
      </w:rPr>
      <w:t>-23-321-Web-App-for-assessing-prewriting-skill-in-children</w:t>
    </w:r>
  </w:p>
  <w:p w14:paraId="2F3D2AA2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58995786" w14:textId="703F062F" w:rsidR="00110679" w:rsidRPr="008F4D0B" w:rsidRDefault="002C7F77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9/14/2022</w:t>
    </w:r>
  </w:p>
  <w:p w14:paraId="0DBFA53F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14EA5F" wp14:editId="3B6FFB94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97263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858196">
    <w:abstractNumId w:val="1"/>
  </w:num>
  <w:num w:numId="2" w16cid:durableId="1337808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DE"/>
    <w:rsid w:val="001062DD"/>
    <w:rsid w:val="00110679"/>
    <w:rsid w:val="002A7A77"/>
    <w:rsid w:val="002C7F77"/>
    <w:rsid w:val="002E3335"/>
    <w:rsid w:val="00336472"/>
    <w:rsid w:val="004B3652"/>
    <w:rsid w:val="005A5D53"/>
    <w:rsid w:val="00653F50"/>
    <w:rsid w:val="00671386"/>
    <w:rsid w:val="007448D3"/>
    <w:rsid w:val="00814AEF"/>
    <w:rsid w:val="008F4D0B"/>
    <w:rsid w:val="00AD3211"/>
    <w:rsid w:val="00B123DE"/>
    <w:rsid w:val="00C17343"/>
    <w:rsid w:val="00C82ACA"/>
    <w:rsid w:val="00CD1F18"/>
    <w:rsid w:val="00CE428E"/>
    <w:rsid w:val="00F15F74"/>
    <w:rsid w:val="00FB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94786"/>
  <w15:chartTrackingRefBased/>
  <w15:docId w15:val="{8CC12681-54B0-45E0-857F-A204A10B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chool\Capstone\ProjectRepo\CS-23-321-Web-App-for-assessing-prewriting-skill-in-children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147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Smith</dc:creator>
  <cp:keywords/>
  <dc:description/>
  <cp:lastModifiedBy>Christopher Smith</cp:lastModifiedBy>
  <cp:revision>2</cp:revision>
  <dcterms:created xsi:type="dcterms:W3CDTF">2022-09-14T18:47:00Z</dcterms:created>
  <dcterms:modified xsi:type="dcterms:W3CDTF">2022-09-14T21:14:00Z</dcterms:modified>
</cp:coreProperties>
</file>