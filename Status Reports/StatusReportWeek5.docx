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8484E0C" w14:textId="5F027B20" w:rsidR="00CE428E" w:rsidRPr="003011A8" w:rsidRDefault="003011A8" w:rsidP="00EB358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Arial" w:hAnsi="Arial" w:cs="Arial"/>
          <w:color w:val="000000"/>
        </w:rPr>
        <w:t>Charles has a high quality react app working with a flask backend alongside firebase</w:t>
      </w:r>
    </w:p>
    <w:p w14:paraId="7D3A5B5B" w14:textId="7723B33B" w:rsidR="003011A8" w:rsidRPr="003011A8" w:rsidRDefault="003011A8" w:rsidP="00EB358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Arial" w:hAnsi="Arial" w:cs="Arial"/>
          <w:color w:val="000000"/>
        </w:rPr>
        <w:t>MATLAB code was roughly converted to python. Some code had to be translated manually.</w:t>
      </w:r>
    </w:p>
    <w:p w14:paraId="2F9FE382" w14:textId="133F85BA" w:rsidR="003011A8" w:rsidRPr="00EB3580" w:rsidRDefault="003011A8" w:rsidP="00EB358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Arial" w:hAnsi="Arial" w:cs="Arial"/>
          <w:color w:val="000000"/>
        </w:rPr>
        <w:t>Members have been making great progress with learning ReactJS and Flask</w:t>
      </w:r>
    </w:p>
    <w:p w14:paraId="18E7065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124C26" w14:textId="3E9F29EB" w:rsidR="008F4D0B" w:rsidRPr="003011A8" w:rsidRDefault="003011A8" w:rsidP="00EB358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Continue Project Proposal</w:t>
      </w:r>
    </w:p>
    <w:p w14:paraId="7B17F8C1" w14:textId="07D03593" w:rsidR="003011A8" w:rsidRPr="003011A8" w:rsidRDefault="003011A8" w:rsidP="00EB358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Research into accessing a tablet</w:t>
      </w:r>
    </w:p>
    <w:p w14:paraId="59A3F429" w14:textId="7685B41F" w:rsidR="003011A8" w:rsidRPr="003011A8" w:rsidRDefault="003011A8" w:rsidP="00EB358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Create architecture layout</w:t>
      </w:r>
    </w:p>
    <w:p w14:paraId="025C0173" w14:textId="77777777" w:rsidR="003011A8" w:rsidRDefault="003011A8" w:rsidP="003011A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67ACB36" w14:textId="503DACAD" w:rsidR="008F4D0B" w:rsidRPr="00110679" w:rsidRDefault="003011A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Roundness edge cases are not giving good results; testing roundness of a triangle results in poor scores for the wrong reasons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6ABB" w14:textId="77777777" w:rsidR="00553209" w:rsidRDefault="00553209" w:rsidP="00110679">
      <w:pPr>
        <w:spacing w:after="0" w:line="240" w:lineRule="auto"/>
      </w:pPr>
      <w:r>
        <w:separator/>
      </w:r>
    </w:p>
  </w:endnote>
  <w:endnote w:type="continuationSeparator" w:id="0">
    <w:p w14:paraId="56689961" w14:textId="77777777" w:rsidR="00553209" w:rsidRDefault="0055320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51D1" w14:textId="77777777" w:rsidR="00EB3580" w:rsidRDefault="00EB3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8BFF" w14:textId="77777777" w:rsidR="00EB3580" w:rsidRDefault="00EB3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AE05" w14:textId="77777777" w:rsidR="00EB3580" w:rsidRDefault="00EB3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0DA0" w14:textId="77777777" w:rsidR="00553209" w:rsidRDefault="00553209" w:rsidP="00110679">
      <w:pPr>
        <w:spacing w:after="0" w:line="240" w:lineRule="auto"/>
      </w:pPr>
      <w:r>
        <w:separator/>
      </w:r>
    </w:p>
  </w:footnote>
  <w:footnote w:type="continuationSeparator" w:id="0">
    <w:p w14:paraId="1AFAE32E" w14:textId="77777777" w:rsidR="00553209" w:rsidRDefault="0055320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DCB" w14:textId="77777777" w:rsidR="00EB3580" w:rsidRDefault="00EB3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63DA317D" w:rsidR="00110679" w:rsidRPr="008F4D0B" w:rsidRDefault="002C7F7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</w:t>
    </w:r>
    <w:r w:rsidR="00EB3580">
      <w:rPr>
        <w:i/>
        <w:sz w:val="24"/>
        <w:szCs w:val="24"/>
      </w:rPr>
      <w:t>21</w:t>
    </w:r>
    <w:r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BE32" w14:textId="77777777" w:rsidR="00EB3580" w:rsidRDefault="00EB3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8196">
    <w:abstractNumId w:val="1"/>
  </w:num>
  <w:num w:numId="2" w16cid:durableId="133780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1062DD"/>
    <w:rsid w:val="00110679"/>
    <w:rsid w:val="002A7A77"/>
    <w:rsid w:val="002C7F77"/>
    <w:rsid w:val="002E3335"/>
    <w:rsid w:val="003011A8"/>
    <w:rsid w:val="00336472"/>
    <w:rsid w:val="00473B00"/>
    <w:rsid w:val="004B3652"/>
    <w:rsid w:val="00553209"/>
    <w:rsid w:val="005A5D53"/>
    <w:rsid w:val="00653F50"/>
    <w:rsid w:val="00671386"/>
    <w:rsid w:val="007448D3"/>
    <w:rsid w:val="00814AEF"/>
    <w:rsid w:val="008F4D0B"/>
    <w:rsid w:val="00AD3211"/>
    <w:rsid w:val="00B123DE"/>
    <w:rsid w:val="00B96768"/>
    <w:rsid w:val="00C17343"/>
    <w:rsid w:val="00C82ACA"/>
    <w:rsid w:val="00CD1F18"/>
    <w:rsid w:val="00CE428E"/>
    <w:rsid w:val="00EB3580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4</cp:revision>
  <dcterms:created xsi:type="dcterms:W3CDTF">2022-09-21T18:05:00Z</dcterms:created>
  <dcterms:modified xsi:type="dcterms:W3CDTF">2022-09-21T21:25:00Z</dcterms:modified>
</cp:coreProperties>
</file>