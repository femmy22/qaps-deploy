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3ECA529E" w14:textId="77777777" w:rsidR="00255443" w:rsidRDefault="00255443" w:rsidP="00255443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Higher level discussion on how our front-end will interact with our backend.</w:t>
      </w:r>
    </w:p>
    <w:p w14:paraId="72D04BC4" w14:textId="77777777" w:rsidR="00255443" w:rsidRDefault="00255443" w:rsidP="00255443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Discussion on finishing touches of our project proposal.</w:t>
      </w:r>
    </w:p>
    <w:p w14:paraId="18E7065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61A44023" w14:textId="77777777" w:rsidR="00255443" w:rsidRDefault="00255443" w:rsidP="00255443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Finish project proposal</w:t>
      </w:r>
    </w:p>
    <w:p w14:paraId="753D66A3" w14:textId="77777777" w:rsidR="00255443" w:rsidRDefault="00255443" w:rsidP="00255443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Begin High-level architecture diagram</w:t>
      </w:r>
    </w:p>
    <w:p w14:paraId="4F9778F2" w14:textId="77777777" w:rsidR="00255443" w:rsidRDefault="00255443" w:rsidP="00255443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Complete </w:t>
      </w:r>
      <w:proofErr w:type="spellStart"/>
      <w:r>
        <w:rPr>
          <w:rFonts w:ascii="Arial" w:hAnsi="Arial" w:cs="Arial"/>
          <w:i/>
          <w:iCs/>
          <w:color w:val="000000"/>
        </w:rPr>
        <w:t>Sternheimer</w:t>
      </w:r>
      <w:proofErr w:type="spellEnd"/>
      <w:r>
        <w:rPr>
          <w:rFonts w:ascii="Arial" w:hAnsi="Arial" w:cs="Arial"/>
          <w:i/>
          <w:iCs/>
          <w:color w:val="000000"/>
        </w:rPr>
        <w:t xml:space="preserve"> proposal</w:t>
      </w:r>
    </w:p>
    <w:p w14:paraId="025C0173" w14:textId="77777777" w:rsidR="003011A8" w:rsidRDefault="003011A8" w:rsidP="003011A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67ACB36" w14:textId="76075A2B" w:rsidR="008F4D0B" w:rsidRPr="00110679" w:rsidRDefault="0025544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i/>
          <w:iCs/>
          <w:color w:val="000000"/>
        </w:rPr>
        <w:t>N/A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0635" w14:textId="77777777" w:rsidR="00D84C25" w:rsidRDefault="00D84C25" w:rsidP="00110679">
      <w:pPr>
        <w:spacing w:after="0" w:line="240" w:lineRule="auto"/>
      </w:pPr>
      <w:r>
        <w:separator/>
      </w:r>
    </w:p>
  </w:endnote>
  <w:endnote w:type="continuationSeparator" w:id="0">
    <w:p w14:paraId="6092DB4F" w14:textId="77777777" w:rsidR="00D84C25" w:rsidRDefault="00D84C2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F2293" w14:textId="77777777" w:rsidR="00D84C25" w:rsidRDefault="00D84C25" w:rsidP="00110679">
      <w:pPr>
        <w:spacing w:after="0" w:line="240" w:lineRule="auto"/>
      </w:pPr>
      <w:r>
        <w:separator/>
      </w:r>
    </w:p>
  </w:footnote>
  <w:footnote w:type="continuationSeparator" w:id="0">
    <w:p w14:paraId="6E8296B0" w14:textId="77777777" w:rsidR="00D84C25" w:rsidRDefault="00D84C2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770008DB" w:rsidR="00110679" w:rsidRPr="008F4D0B" w:rsidRDefault="002C7F77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</w:t>
    </w:r>
    <w:r w:rsidR="00EB3580">
      <w:rPr>
        <w:i/>
        <w:sz w:val="24"/>
        <w:szCs w:val="24"/>
      </w:rPr>
      <w:t>2</w:t>
    </w:r>
    <w:r w:rsidR="00255443">
      <w:rPr>
        <w:i/>
        <w:sz w:val="24"/>
        <w:szCs w:val="24"/>
      </w:rPr>
      <w:t>8</w:t>
    </w:r>
    <w:r>
      <w:rPr>
        <w:i/>
        <w:sz w:val="24"/>
        <w:szCs w:val="24"/>
      </w:rPr>
      <w:t>/2022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3"/>
  </w:num>
  <w:num w:numId="4" w16cid:durableId="1071462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1062DD"/>
    <w:rsid w:val="00110679"/>
    <w:rsid w:val="00255443"/>
    <w:rsid w:val="002A7A77"/>
    <w:rsid w:val="002C7F77"/>
    <w:rsid w:val="002E3335"/>
    <w:rsid w:val="003011A8"/>
    <w:rsid w:val="00336472"/>
    <w:rsid w:val="00473B00"/>
    <w:rsid w:val="004B3652"/>
    <w:rsid w:val="00553209"/>
    <w:rsid w:val="005A5D53"/>
    <w:rsid w:val="00653F50"/>
    <w:rsid w:val="00671386"/>
    <w:rsid w:val="007448D3"/>
    <w:rsid w:val="00814AEF"/>
    <w:rsid w:val="008F4D0B"/>
    <w:rsid w:val="00AD3211"/>
    <w:rsid w:val="00B123DE"/>
    <w:rsid w:val="00B96768"/>
    <w:rsid w:val="00C17343"/>
    <w:rsid w:val="00C82ACA"/>
    <w:rsid w:val="00CD1F18"/>
    <w:rsid w:val="00CE428E"/>
    <w:rsid w:val="00D84C25"/>
    <w:rsid w:val="00EB3580"/>
    <w:rsid w:val="00F15F74"/>
    <w:rsid w:val="00F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2</cp:revision>
  <dcterms:created xsi:type="dcterms:W3CDTF">2022-09-28T21:20:00Z</dcterms:created>
  <dcterms:modified xsi:type="dcterms:W3CDTF">2022-09-28T21:20:00Z</dcterms:modified>
</cp:coreProperties>
</file>