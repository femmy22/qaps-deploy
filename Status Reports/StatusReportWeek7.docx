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B6CFEA9" w14:textId="77777777" w:rsidR="004E5550" w:rsidRDefault="004E5550" w:rsidP="004E5550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final decisions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Sternheimer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Proof of Concept</w:t>
      </w:r>
    </w:p>
    <w:p w14:paraId="7F7282E4" w14:textId="77777777" w:rsidR="004E5550" w:rsidRDefault="004E5550" w:rsidP="004E5550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 high-level design concepts</w:t>
      </w:r>
    </w:p>
    <w:p w14:paraId="67145B70" w14:textId="77777777" w:rsidR="004E5550" w:rsidRDefault="004E5550" w:rsidP="004E5550">
      <w:pPr>
        <w:pStyle w:val="NormalWeb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have a better understanding on how we want our user experience to flow.</w:t>
      </w:r>
    </w:p>
    <w:p w14:paraId="1304C636" w14:textId="77777777" w:rsidR="004E5550" w:rsidRDefault="004E5550" w:rsidP="004E5550">
      <w:pPr>
        <w:pStyle w:val="NormalWeb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Login, choose to view data or collect data.</w:t>
      </w:r>
    </w:p>
    <w:p w14:paraId="18E70651" w14:textId="220B265F" w:rsidR="00CE428E" w:rsidRPr="0085296B" w:rsidRDefault="00CE428E" w:rsidP="004E5550">
      <w:pPr>
        <w:pStyle w:val="NormalWeb"/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000000"/>
        </w:rPr>
      </w:pPr>
    </w:p>
    <w:p w14:paraId="763BF339" w14:textId="77777777" w:rsidR="0085296B" w:rsidRDefault="0085296B" w:rsidP="0085296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4A08657" w14:textId="77777777" w:rsidR="004E5550" w:rsidRDefault="004E5550" w:rsidP="004E5550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High-level Architecture needs to be done.</w:t>
      </w:r>
    </w:p>
    <w:p w14:paraId="4D4EBA0E" w14:textId="77777777" w:rsidR="004E5550" w:rsidRDefault="004E5550" w:rsidP="004E5550">
      <w:pPr>
        <w:pStyle w:val="NormalWeb"/>
        <w:numPr>
          <w:ilvl w:val="1"/>
          <w:numId w:val="8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Backend functionality will have a greater focus</w:t>
      </w:r>
    </w:p>
    <w:p w14:paraId="60448E11" w14:textId="77777777" w:rsidR="004E5550" w:rsidRDefault="004E5550" w:rsidP="004E5550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are looking into having a very basic demo ready in a couple of weeks.</w:t>
      </w:r>
    </w:p>
    <w:p w14:paraId="025C0173" w14:textId="20CBC662" w:rsidR="003011A8" w:rsidRDefault="003011A8" w:rsidP="004E5550">
      <w:pPr>
        <w:pStyle w:val="NormalWeb"/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000000"/>
        </w:rPr>
      </w:pPr>
    </w:p>
    <w:p w14:paraId="49577761" w14:textId="77777777" w:rsidR="0085296B" w:rsidRDefault="0085296B" w:rsidP="0085296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67ACB36" w14:textId="76075A2B" w:rsidR="008F4D0B" w:rsidRPr="00110679" w:rsidRDefault="0025544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60DD" w14:textId="77777777" w:rsidR="00715515" w:rsidRDefault="00715515" w:rsidP="00110679">
      <w:pPr>
        <w:spacing w:after="0" w:line="240" w:lineRule="auto"/>
      </w:pPr>
      <w:r>
        <w:separator/>
      </w:r>
    </w:p>
  </w:endnote>
  <w:endnote w:type="continuationSeparator" w:id="0">
    <w:p w14:paraId="59C8E385" w14:textId="77777777" w:rsidR="00715515" w:rsidRDefault="0071551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16A1" w14:textId="77777777" w:rsidR="00715515" w:rsidRDefault="00715515" w:rsidP="00110679">
      <w:pPr>
        <w:spacing w:after="0" w:line="240" w:lineRule="auto"/>
      </w:pPr>
      <w:r>
        <w:separator/>
      </w:r>
    </w:p>
  </w:footnote>
  <w:footnote w:type="continuationSeparator" w:id="0">
    <w:p w14:paraId="1B169922" w14:textId="77777777" w:rsidR="00715515" w:rsidRDefault="0071551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E0AAB0B" w:rsidR="00110679" w:rsidRPr="008F4D0B" w:rsidRDefault="0085296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2C7F77">
      <w:rPr>
        <w:i/>
        <w:sz w:val="24"/>
        <w:szCs w:val="24"/>
      </w:rPr>
      <w:t>/</w:t>
    </w:r>
    <w:r>
      <w:rPr>
        <w:i/>
        <w:sz w:val="24"/>
        <w:szCs w:val="24"/>
      </w:rPr>
      <w:t>5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08017575">
    <w:abstractNumId w:val="4"/>
  </w:num>
  <w:num w:numId="8" w16cid:durableId="19255292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1062DD"/>
    <w:rsid w:val="00110679"/>
    <w:rsid w:val="00255443"/>
    <w:rsid w:val="002A7A77"/>
    <w:rsid w:val="002C7F77"/>
    <w:rsid w:val="002E3335"/>
    <w:rsid w:val="003011A8"/>
    <w:rsid w:val="00336472"/>
    <w:rsid w:val="00473B00"/>
    <w:rsid w:val="004B3652"/>
    <w:rsid w:val="004E5550"/>
    <w:rsid w:val="00553209"/>
    <w:rsid w:val="005A5D53"/>
    <w:rsid w:val="00653F50"/>
    <w:rsid w:val="00671386"/>
    <w:rsid w:val="00707576"/>
    <w:rsid w:val="00715515"/>
    <w:rsid w:val="007448D3"/>
    <w:rsid w:val="007711D1"/>
    <w:rsid w:val="00814AEF"/>
    <w:rsid w:val="0085296B"/>
    <w:rsid w:val="008F4D0B"/>
    <w:rsid w:val="00AD3211"/>
    <w:rsid w:val="00B123DE"/>
    <w:rsid w:val="00B96768"/>
    <w:rsid w:val="00C17343"/>
    <w:rsid w:val="00C82ACA"/>
    <w:rsid w:val="00CD1F18"/>
    <w:rsid w:val="00CE428E"/>
    <w:rsid w:val="00D84C25"/>
    <w:rsid w:val="00EB3580"/>
    <w:rsid w:val="00F15F74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ProjectRepo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4</cp:revision>
  <dcterms:created xsi:type="dcterms:W3CDTF">2022-10-05T16:56:00Z</dcterms:created>
  <dcterms:modified xsi:type="dcterms:W3CDTF">2022-10-05T21:12:00Z</dcterms:modified>
</cp:coreProperties>
</file>