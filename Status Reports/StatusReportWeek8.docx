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98388" w14:textId="77777777" w:rsidR="00110679" w:rsidRDefault="00110679" w:rsidP="00CE428E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Project Members:</w:t>
      </w:r>
    </w:p>
    <w:p w14:paraId="13B7A9B6" w14:textId="04EEB3A6" w:rsidR="00CE428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Charles</w:t>
      </w:r>
    </w:p>
    <w:p w14:paraId="07F67287" w14:textId="2F20B1D2" w:rsid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Edward</w:t>
      </w:r>
    </w:p>
    <w:p w14:paraId="14529038" w14:textId="1CA8601F" w:rsidR="00B123DE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Noah</w:t>
      </w:r>
    </w:p>
    <w:p w14:paraId="027C4D7F" w14:textId="3FF44A1C" w:rsidR="00B123DE" w:rsidRPr="008F4D0B" w:rsidRDefault="00B123DE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i/>
          <w:color w:val="000000"/>
        </w:rPr>
      </w:pPr>
      <w:r>
        <w:rPr>
          <w:rFonts w:ascii="Helvetica" w:hAnsi="Helvetica" w:cs="Helvetica"/>
          <w:i/>
          <w:color w:val="000000"/>
        </w:rPr>
        <w:t>Christopher</w:t>
      </w:r>
    </w:p>
    <w:p w14:paraId="14945C7E" w14:textId="77777777" w:rsidR="00CE428E" w:rsidRPr="00CE428E" w:rsidRDefault="00CE428E" w:rsidP="008F4D0B">
      <w:pPr>
        <w:pStyle w:val="NormalWeb"/>
        <w:tabs>
          <w:tab w:val="left" w:pos="360"/>
        </w:tabs>
        <w:spacing w:before="0" w:beforeAutospacing="0" w:after="0" w:afterAutospacing="0"/>
        <w:ind w:firstLine="270"/>
        <w:rPr>
          <w:rFonts w:ascii="Helvetica" w:hAnsi="Helvetica" w:cs="Helvetica"/>
          <w:color w:val="000000"/>
        </w:rPr>
      </w:pPr>
    </w:p>
    <w:p w14:paraId="1AAD1123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Accomplishments for the week -- and which team members participated/contributed</w:t>
      </w:r>
    </w:p>
    <w:p w14:paraId="1304C636" w14:textId="7FB96CBD" w:rsidR="004E5550" w:rsidRDefault="0028442F" w:rsidP="0028442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We have a good-looking high-level architecture.</w:t>
      </w:r>
    </w:p>
    <w:p w14:paraId="4CDD7394" w14:textId="1B44B2D3" w:rsidR="0028442F" w:rsidRDefault="0028442F" w:rsidP="0028442F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Demo of the front-end login experience was shown.</w:t>
      </w:r>
    </w:p>
    <w:p w14:paraId="18E70651" w14:textId="220B265F" w:rsidR="00CE428E" w:rsidRPr="0085296B" w:rsidRDefault="00CE428E" w:rsidP="004E5550">
      <w:pPr>
        <w:pStyle w:val="NormalWeb"/>
        <w:spacing w:before="0" w:beforeAutospacing="0" w:after="0" w:afterAutospacing="0"/>
        <w:ind w:left="1080"/>
        <w:textAlignment w:val="baseline"/>
        <w:rPr>
          <w:rFonts w:ascii="Helvetica" w:hAnsi="Helvetica" w:cs="Helvetica"/>
          <w:color w:val="000000"/>
        </w:rPr>
      </w:pPr>
    </w:p>
    <w:p w14:paraId="763BF339" w14:textId="77777777" w:rsidR="0085296B" w:rsidRDefault="0085296B" w:rsidP="0085296B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71EA10BD" w14:textId="77777777" w:rsidR="00110679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Milestones to be completed and anticipated date (indicate which ones are in danger of not being met</w:t>
      </w:r>
      <w:r w:rsidR="008F4D0B">
        <w:rPr>
          <w:rFonts w:ascii="Helvetica" w:hAnsi="Helvetica" w:cs="Helvetica"/>
          <w:color w:val="000000"/>
        </w:rPr>
        <w:t xml:space="preserve">) </w:t>
      </w:r>
    </w:p>
    <w:p w14:paraId="60448E11" w14:textId="0848F32B" w:rsidR="004E5550" w:rsidRDefault="0028442F" w:rsidP="004E5550">
      <w:pPr>
        <w:pStyle w:val="NormalWeb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Potential checkups on the high-level architecture; small changes/additions may be added.</w:t>
      </w:r>
    </w:p>
    <w:p w14:paraId="71A57C94" w14:textId="45240601" w:rsidR="0028442F" w:rsidRDefault="0028442F" w:rsidP="004E5550">
      <w:pPr>
        <w:pStyle w:val="NormalWeb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Small changes need to be made to the front-end demo that was made.</w:t>
      </w:r>
    </w:p>
    <w:p w14:paraId="120731BA" w14:textId="762B9A3B" w:rsidR="0028442F" w:rsidRDefault="0028442F" w:rsidP="004E5550">
      <w:pPr>
        <w:pStyle w:val="NormalWeb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The front-end demo needs to be added our GitHub repository.</w:t>
      </w:r>
    </w:p>
    <w:p w14:paraId="01C8C0B9" w14:textId="128C7E34" w:rsidR="0028442F" w:rsidRDefault="0028442F" w:rsidP="004E5550">
      <w:pPr>
        <w:pStyle w:val="NormalWeb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are to have a “weak” demo of our prototype ready by 10/19.</w:t>
      </w:r>
    </w:p>
    <w:p w14:paraId="32D25693" w14:textId="26083FDE" w:rsidR="0028442F" w:rsidRDefault="0028442F" w:rsidP="004E5550">
      <w:pPr>
        <w:pStyle w:val="NormalWeb"/>
        <w:numPr>
          <w:ilvl w:val="0"/>
          <w:numId w:val="8"/>
        </w:numPr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We will be presenting our project to the class on 10/25.</w:t>
      </w:r>
    </w:p>
    <w:p w14:paraId="025C0173" w14:textId="20CBC662" w:rsidR="003011A8" w:rsidRDefault="003011A8" w:rsidP="004E5550">
      <w:pPr>
        <w:pStyle w:val="NormalWeb"/>
        <w:spacing w:before="0" w:beforeAutospacing="0" w:after="0" w:afterAutospacing="0"/>
        <w:ind w:left="1080"/>
        <w:textAlignment w:val="baseline"/>
        <w:rPr>
          <w:rFonts w:ascii="Helvetica" w:hAnsi="Helvetica" w:cs="Helvetica"/>
          <w:color w:val="000000"/>
        </w:rPr>
      </w:pPr>
    </w:p>
    <w:p w14:paraId="49577761" w14:textId="77777777" w:rsidR="0085296B" w:rsidRDefault="0085296B" w:rsidP="0085296B">
      <w:pPr>
        <w:pStyle w:val="NormalWeb"/>
        <w:spacing w:before="0" w:beforeAutospacing="0" w:after="0" w:afterAutospacing="0"/>
        <w:textAlignment w:val="baseline"/>
        <w:rPr>
          <w:rFonts w:ascii="Helvetica" w:hAnsi="Helvetica" w:cs="Helvetica"/>
          <w:color w:val="000000"/>
        </w:rPr>
      </w:pPr>
    </w:p>
    <w:p w14:paraId="18002C97" w14:textId="77777777" w:rsidR="008C424D" w:rsidRDefault="00110679" w:rsidP="00110679">
      <w:pPr>
        <w:pStyle w:val="NormalWeb"/>
        <w:numPr>
          <w:ilvl w:val="0"/>
          <w:numId w:val="1"/>
        </w:numPr>
        <w:tabs>
          <w:tab w:val="left" w:pos="360"/>
        </w:tabs>
        <w:spacing w:before="0" w:beforeAutospacing="0" w:after="240" w:afterAutospacing="0"/>
        <w:ind w:left="270" w:hanging="54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List of issues, problems, or conce</w:t>
      </w:r>
      <w:r w:rsidR="00CE428E">
        <w:rPr>
          <w:rFonts w:ascii="Helvetica" w:hAnsi="Helvetica" w:cs="Helvetica"/>
          <w:color w:val="000000"/>
        </w:rPr>
        <w:t>rn(s)</w:t>
      </w:r>
    </w:p>
    <w:p w14:paraId="067ACB36" w14:textId="01393547" w:rsidR="008F4D0B" w:rsidRPr="0028442F" w:rsidRDefault="0028442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i/>
          <w:iCs/>
          <w:color w:val="000000"/>
        </w:rPr>
        <w:t>Resizing needs to be prevented once evaluation begins.</w:t>
      </w:r>
    </w:p>
    <w:p w14:paraId="0ABD9341" w14:textId="7729BC47" w:rsidR="0028442F" w:rsidRPr="00110679" w:rsidRDefault="0028442F" w:rsidP="008F4D0B">
      <w:pPr>
        <w:pStyle w:val="NormalWeb"/>
        <w:numPr>
          <w:ilvl w:val="0"/>
          <w:numId w:val="2"/>
        </w:numPr>
        <w:tabs>
          <w:tab w:val="left" w:pos="360"/>
        </w:tabs>
        <w:spacing w:before="0" w:beforeAutospacing="0" w:after="0" w:afterAutospacing="0"/>
        <w:rPr>
          <w:rFonts w:ascii="Helvetica" w:hAnsi="Helvetica" w:cs="Helvetica"/>
          <w:color w:val="000000"/>
        </w:rPr>
      </w:pPr>
      <w:r>
        <w:rPr>
          <w:rFonts w:ascii="Arial" w:hAnsi="Arial" w:cs="Arial"/>
          <w:i/>
          <w:iCs/>
          <w:color w:val="000000"/>
        </w:rPr>
        <w:t>The Canvas Component is on the wrong side of the page. Fixing this may be trickier than expected.</w:t>
      </w:r>
    </w:p>
    <w:sectPr w:rsidR="0028442F" w:rsidRPr="00110679" w:rsidSect="00CE42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08" w:bottom="1008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171341" w14:textId="77777777" w:rsidR="005C0732" w:rsidRDefault="005C0732" w:rsidP="00110679">
      <w:pPr>
        <w:spacing w:after="0" w:line="240" w:lineRule="auto"/>
      </w:pPr>
      <w:r>
        <w:separator/>
      </w:r>
    </w:p>
  </w:endnote>
  <w:endnote w:type="continuationSeparator" w:id="0">
    <w:p w14:paraId="34B4A9EC" w14:textId="77777777" w:rsidR="005C0732" w:rsidRDefault="005C0732" w:rsidP="001106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9503D9" w14:textId="77777777" w:rsidR="006E6D4E" w:rsidRDefault="006E6D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4067B" w14:textId="77777777" w:rsidR="006E6D4E" w:rsidRDefault="006E6D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349E1" w14:textId="77777777" w:rsidR="006E6D4E" w:rsidRDefault="006E6D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E04990" w14:textId="77777777" w:rsidR="005C0732" w:rsidRDefault="005C0732" w:rsidP="00110679">
      <w:pPr>
        <w:spacing w:after="0" w:line="240" w:lineRule="auto"/>
      </w:pPr>
      <w:r>
        <w:separator/>
      </w:r>
    </w:p>
  </w:footnote>
  <w:footnote w:type="continuationSeparator" w:id="0">
    <w:p w14:paraId="11CA06A0" w14:textId="77777777" w:rsidR="005C0732" w:rsidRDefault="005C0732" w:rsidP="001106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883B6" w14:textId="77777777" w:rsidR="006E6D4E" w:rsidRDefault="006E6D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EBEF" w14:textId="70EE4AF6" w:rsidR="00110679" w:rsidRDefault="00FB175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CS</w:t>
    </w:r>
    <w:r w:rsidRPr="00FB1759">
      <w:rPr>
        <w:b/>
        <w:sz w:val="32"/>
        <w:szCs w:val="32"/>
      </w:rPr>
      <w:t>-23-321-Web-App-for-assessing-prewriting-skill-in-children</w:t>
    </w:r>
  </w:p>
  <w:p w14:paraId="2F3D2AA2" w14:textId="77777777" w:rsidR="00110679" w:rsidRPr="00110679" w:rsidRDefault="00110679" w:rsidP="00110679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Status Report</w:t>
    </w:r>
  </w:p>
  <w:p w14:paraId="58995786" w14:textId="2CDB6CDB" w:rsidR="00110679" w:rsidRPr="008F4D0B" w:rsidRDefault="0085296B" w:rsidP="00110679">
    <w:pPr>
      <w:pStyle w:val="Header"/>
      <w:jc w:val="center"/>
      <w:rPr>
        <w:i/>
        <w:sz w:val="24"/>
        <w:szCs w:val="24"/>
      </w:rPr>
    </w:pPr>
    <w:r>
      <w:rPr>
        <w:i/>
        <w:sz w:val="24"/>
        <w:szCs w:val="24"/>
      </w:rPr>
      <w:t>10</w:t>
    </w:r>
    <w:r w:rsidR="002C7F77">
      <w:rPr>
        <w:i/>
        <w:sz w:val="24"/>
        <w:szCs w:val="24"/>
      </w:rPr>
      <w:t>/</w:t>
    </w:r>
    <w:r w:rsidR="006E6D4E">
      <w:rPr>
        <w:i/>
        <w:sz w:val="24"/>
        <w:szCs w:val="24"/>
      </w:rPr>
      <w:t>12</w:t>
    </w:r>
    <w:r w:rsidR="002C7F77">
      <w:rPr>
        <w:i/>
        <w:sz w:val="24"/>
        <w:szCs w:val="24"/>
      </w:rPr>
      <w:t>/2022</w:t>
    </w:r>
  </w:p>
  <w:p w14:paraId="0DBFA53F" w14:textId="77777777" w:rsidR="00110679" w:rsidRPr="00110679" w:rsidRDefault="008F4D0B" w:rsidP="008F4D0B">
    <w:pPr>
      <w:pStyle w:val="Header"/>
      <w:jc w:val="center"/>
      <w:rPr>
        <w:b/>
        <w:sz w:val="24"/>
        <w:szCs w:val="24"/>
      </w:rPr>
    </w:pPr>
    <w:r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14EA5F" wp14:editId="3B6FFB94">
              <wp:simplePos x="0" y="0"/>
              <wp:positionH relativeFrom="margin">
                <wp:align>center</wp:align>
              </wp:positionH>
              <wp:positionV relativeFrom="paragraph">
                <wp:posOffset>98425</wp:posOffset>
              </wp:positionV>
              <wp:extent cx="6734175" cy="9525"/>
              <wp:effectExtent l="19050" t="19050" r="28575" b="2857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34175" cy="9525"/>
                      </a:xfrm>
                      <a:prstGeom prst="line">
                        <a:avLst/>
                      </a:prstGeom>
                      <a:ln w="31750" cmpd="sng"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7972639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7.75pt" to="530.2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" strokecolor="#2e74b5 [2404]" strokeweight="2.5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2A314" w14:textId="77777777" w:rsidR="006E6D4E" w:rsidRDefault="006E6D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52837"/>
    <w:multiLevelType w:val="hybridMultilevel"/>
    <w:tmpl w:val="FB86E3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42A4D3B"/>
    <w:multiLevelType w:val="hybridMultilevel"/>
    <w:tmpl w:val="81868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69102A"/>
    <w:multiLevelType w:val="multilevel"/>
    <w:tmpl w:val="B974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D23EF3"/>
    <w:multiLevelType w:val="multilevel"/>
    <w:tmpl w:val="49E44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0F75F0"/>
    <w:multiLevelType w:val="multilevel"/>
    <w:tmpl w:val="9CB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B7EBE"/>
    <w:multiLevelType w:val="multilevel"/>
    <w:tmpl w:val="4A9E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858196">
    <w:abstractNumId w:val="1"/>
  </w:num>
  <w:num w:numId="2" w16cid:durableId="1337808807">
    <w:abstractNumId w:val="0"/>
  </w:num>
  <w:num w:numId="3" w16cid:durableId="3673064">
    <w:abstractNumId w:val="5"/>
  </w:num>
  <w:num w:numId="4" w16cid:durableId="1071462844">
    <w:abstractNumId w:val="2"/>
  </w:num>
  <w:num w:numId="5" w16cid:durableId="1142581961">
    <w:abstractNumId w:val="3"/>
  </w:num>
  <w:num w:numId="6" w16cid:durableId="720135664">
    <w:abstractNumId w:val="3"/>
    <w:lvlOverride w:ilvl="0"/>
  </w:num>
  <w:num w:numId="7" w16cid:durableId="1008017575">
    <w:abstractNumId w:val="4"/>
  </w:num>
  <w:num w:numId="8" w16cid:durableId="1925529288">
    <w:abstractNumId w:val="4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DE"/>
    <w:rsid w:val="001062DD"/>
    <w:rsid w:val="00110679"/>
    <w:rsid w:val="00255443"/>
    <w:rsid w:val="0028442F"/>
    <w:rsid w:val="002A7A77"/>
    <w:rsid w:val="002C7F77"/>
    <w:rsid w:val="002E3335"/>
    <w:rsid w:val="003011A8"/>
    <w:rsid w:val="00336472"/>
    <w:rsid w:val="00473B00"/>
    <w:rsid w:val="004B3652"/>
    <w:rsid w:val="004E5550"/>
    <w:rsid w:val="00553209"/>
    <w:rsid w:val="005A5D53"/>
    <w:rsid w:val="005C0732"/>
    <w:rsid w:val="00653F50"/>
    <w:rsid w:val="00671386"/>
    <w:rsid w:val="006E6D4E"/>
    <w:rsid w:val="00707576"/>
    <w:rsid w:val="00715515"/>
    <w:rsid w:val="007448D3"/>
    <w:rsid w:val="007711D1"/>
    <w:rsid w:val="00814AEF"/>
    <w:rsid w:val="0085296B"/>
    <w:rsid w:val="008F4D0B"/>
    <w:rsid w:val="00AD3211"/>
    <w:rsid w:val="00B0436B"/>
    <w:rsid w:val="00B123DE"/>
    <w:rsid w:val="00B96768"/>
    <w:rsid w:val="00C17343"/>
    <w:rsid w:val="00C82ACA"/>
    <w:rsid w:val="00CD1F18"/>
    <w:rsid w:val="00CE428E"/>
    <w:rsid w:val="00D84C25"/>
    <w:rsid w:val="00EB3580"/>
    <w:rsid w:val="00F15F74"/>
    <w:rsid w:val="00FB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94786"/>
  <w15:chartTrackingRefBased/>
  <w15:docId w15:val="{8CC12681-54B0-45E0-857F-A204A10BC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106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679"/>
  </w:style>
  <w:style w:type="paragraph" w:styleId="Footer">
    <w:name w:val="footer"/>
    <w:basedOn w:val="Normal"/>
    <w:link w:val="FooterChar"/>
    <w:uiPriority w:val="99"/>
    <w:unhideWhenUsed/>
    <w:rsid w:val="001106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679"/>
  </w:style>
  <w:style w:type="paragraph" w:styleId="ListParagraph">
    <w:name w:val="List Paragraph"/>
    <w:basedOn w:val="Normal"/>
    <w:uiPriority w:val="34"/>
    <w:qFormat/>
    <w:rsid w:val="00CE4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8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chool\Capstone\ProjectRepo\CS-23-321-Web-App-for-assessing-prewriting-skill-in-children\Status%20Reports\Status%20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Status Reports.dotx</Template>
  <TotalTime>5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Christopher Smith</cp:lastModifiedBy>
  <cp:revision>4</cp:revision>
  <dcterms:created xsi:type="dcterms:W3CDTF">2022-10-13T22:26:00Z</dcterms:created>
  <dcterms:modified xsi:type="dcterms:W3CDTF">2022-10-13T22:31:00Z</dcterms:modified>
</cp:coreProperties>
</file>