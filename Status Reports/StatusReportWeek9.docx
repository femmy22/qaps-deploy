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8E70651" w14:textId="3E844B62" w:rsidR="00CE428E" w:rsidRDefault="00412382" w:rsidP="0041238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412382">
        <w:rPr>
          <w:rFonts w:ascii="Helvetica" w:hAnsi="Helvetica" w:cs="Helvetica"/>
          <w:color w:val="000000"/>
        </w:rPr>
        <w:t>Showed off a weak prototype demonstration.</w:t>
      </w:r>
    </w:p>
    <w:p w14:paraId="744CC750" w14:textId="45BC6A00" w:rsidR="00412382" w:rsidRDefault="00412382" w:rsidP="0041238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412382">
        <w:rPr>
          <w:rFonts w:ascii="Helvetica" w:hAnsi="Helvetica" w:cs="Helvetica"/>
          <w:color w:val="000000"/>
        </w:rPr>
        <w:t>High-level architecture improvements shown and discussed.</w:t>
      </w:r>
    </w:p>
    <w:p w14:paraId="683B62F0" w14:textId="1B4EBB26" w:rsidR="00412382" w:rsidRPr="0085296B" w:rsidRDefault="00412382" w:rsidP="00412382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 w:rsidRPr="00412382">
        <w:rPr>
          <w:rFonts w:ascii="Helvetica" w:hAnsi="Helvetica" w:cs="Helvetica"/>
          <w:color w:val="000000"/>
        </w:rPr>
        <w:t xml:space="preserve">Discussed how file organization should be handled in the </w:t>
      </w:r>
      <w:proofErr w:type="gramStart"/>
      <w:r w:rsidRPr="00412382">
        <w:rPr>
          <w:rFonts w:ascii="Helvetica" w:hAnsi="Helvetica" w:cs="Helvetica"/>
          <w:color w:val="000000"/>
        </w:rPr>
        <w:t>back-end</w:t>
      </w:r>
      <w:proofErr w:type="gramEnd"/>
      <w:r w:rsidRPr="00412382">
        <w:rPr>
          <w:rFonts w:ascii="Helvetica" w:hAnsi="Helvetica" w:cs="Helvetica"/>
          <w:color w:val="000000"/>
        </w:rPr>
        <w:t>.</w:t>
      </w:r>
    </w:p>
    <w:p w14:paraId="763BF339" w14:textId="77777777" w:rsidR="0085296B" w:rsidRDefault="0085296B" w:rsidP="0085296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025C0173" w14:textId="72F60687" w:rsidR="003011A8" w:rsidRPr="00412382" w:rsidRDefault="00412382" w:rsidP="00412382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Brief project presentation to class on 10/25.</w:t>
      </w:r>
    </w:p>
    <w:p w14:paraId="63655BE8" w14:textId="5EFBC813" w:rsidR="00412382" w:rsidRPr="00412382" w:rsidRDefault="00412382" w:rsidP="0041238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Most of the presentation is ready, but we have not practiced yet.</w:t>
      </w:r>
    </w:p>
    <w:p w14:paraId="7C376B5F" w14:textId="0AB40D4B" w:rsidR="00412382" w:rsidRDefault="00412382" w:rsidP="00412382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  <w:r>
        <w:rPr>
          <w:rFonts w:ascii="Arial" w:hAnsi="Arial" w:cs="Arial"/>
          <w:color w:val="000000"/>
        </w:rPr>
        <w:t>The presentation needs to be roughly 5 - 6 minutes (10 min max)</w:t>
      </w:r>
    </w:p>
    <w:p w14:paraId="49577761" w14:textId="77777777" w:rsidR="0085296B" w:rsidRDefault="0085296B" w:rsidP="0085296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ABD9341" w14:textId="4158662C" w:rsidR="0028442F" w:rsidRPr="00110679" w:rsidRDefault="00412382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 w:rsidRPr="00412382">
        <w:rPr>
          <w:rFonts w:ascii="Helvetica" w:hAnsi="Helvetica" w:cs="Helvetica"/>
          <w:color w:val="000000"/>
        </w:rPr>
        <w:t>Touch events on canvas objects work a bit differently from mouse events. Touch events are not working properly; this will not be shown in the presentation.</w:t>
      </w:r>
    </w:p>
    <w:sectPr w:rsidR="0028442F" w:rsidRPr="00110679" w:rsidSect="00CE428E">
      <w:headerReference w:type="default" r:id="rId7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DB1BCE" w14:textId="77777777" w:rsidR="000C30A9" w:rsidRDefault="000C30A9" w:rsidP="00110679">
      <w:pPr>
        <w:spacing w:after="0" w:line="240" w:lineRule="auto"/>
      </w:pPr>
      <w:r>
        <w:separator/>
      </w:r>
    </w:p>
  </w:endnote>
  <w:endnote w:type="continuationSeparator" w:id="0">
    <w:p w14:paraId="6E3F63D8" w14:textId="77777777" w:rsidR="000C30A9" w:rsidRDefault="000C30A9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7D13FD" w14:textId="77777777" w:rsidR="000C30A9" w:rsidRDefault="000C30A9" w:rsidP="00110679">
      <w:pPr>
        <w:spacing w:after="0" w:line="240" w:lineRule="auto"/>
      </w:pPr>
      <w:r>
        <w:separator/>
      </w:r>
    </w:p>
  </w:footnote>
  <w:footnote w:type="continuationSeparator" w:id="0">
    <w:p w14:paraId="1CED65C8" w14:textId="77777777" w:rsidR="000C30A9" w:rsidRDefault="000C30A9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5EE6B172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2C7F77">
      <w:rPr>
        <w:i/>
        <w:sz w:val="24"/>
        <w:szCs w:val="24"/>
      </w:rPr>
      <w:t>/</w:t>
    </w:r>
    <w:r w:rsidR="006E6D4E">
      <w:rPr>
        <w:i/>
        <w:sz w:val="24"/>
        <w:szCs w:val="24"/>
      </w:rPr>
      <w:t>1</w:t>
    </w:r>
    <w:r w:rsidR="00412382">
      <w:rPr>
        <w:i/>
        <w:sz w:val="24"/>
        <w:szCs w:val="24"/>
      </w:rPr>
      <w:t>9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</w:num>
  <w:num w:numId="7" w16cid:durableId="1008017575">
    <w:abstractNumId w:val="4"/>
  </w:num>
  <w:num w:numId="8" w16cid:durableId="1925529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0C30A9"/>
    <w:rsid w:val="001062DD"/>
    <w:rsid w:val="00110679"/>
    <w:rsid w:val="001D6F8D"/>
    <w:rsid w:val="00255443"/>
    <w:rsid w:val="0028442F"/>
    <w:rsid w:val="002A7A77"/>
    <w:rsid w:val="002C7F77"/>
    <w:rsid w:val="002E3335"/>
    <w:rsid w:val="003011A8"/>
    <w:rsid w:val="00336472"/>
    <w:rsid w:val="00412382"/>
    <w:rsid w:val="00473B00"/>
    <w:rsid w:val="004B3652"/>
    <w:rsid w:val="004E5550"/>
    <w:rsid w:val="00553209"/>
    <w:rsid w:val="005A5D53"/>
    <w:rsid w:val="005C0732"/>
    <w:rsid w:val="00653F50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AD3211"/>
    <w:rsid w:val="00B0436B"/>
    <w:rsid w:val="00B123DE"/>
    <w:rsid w:val="00B96768"/>
    <w:rsid w:val="00C17343"/>
    <w:rsid w:val="00C82ACA"/>
    <w:rsid w:val="00CD1F18"/>
    <w:rsid w:val="00CE428E"/>
    <w:rsid w:val="00D84C25"/>
    <w:rsid w:val="00EB3580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ProjectRepo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3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3</cp:revision>
  <dcterms:created xsi:type="dcterms:W3CDTF">2022-10-20T16:59:00Z</dcterms:created>
  <dcterms:modified xsi:type="dcterms:W3CDTF">2022-10-20T17:02:00Z</dcterms:modified>
</cp:coreProperties>
</file>